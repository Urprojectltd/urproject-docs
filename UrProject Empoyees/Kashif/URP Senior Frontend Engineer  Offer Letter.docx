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008D0" w14:textId="77777777" w:rsidR="000D6427" w:rsidRDefault="000D6427" w:rsidP="00D6450D">
      <w:pPr>
        <w:ind w:left="8640"/>
        <w:rPr>
          <w:rFonts w:ascii="Helvetica" w:hAnsi="Helvetica"/>
          <w:color w:val="000000"/>
          <w:sz w:val="18"/>
          <w:szCs w:val="18"/>
          <w:lang w:eastAsia="en-GB"/>
        </w:rPr>
      </w:pPr>
    </w:p>
    <w:p w14:paraId="0A2E3F7D" w14:textId="3BF1D522" w:rsidR="004D5FA8" w:rsidRDefault="00755DD4" w:rsidP="006D2D3C">
      <w:pPr>
        <w:ind w:left="7920"/>
        <w:rPr>
          <w:rFonts w:ascii="Helvetica" w:hAnsi="Helvetica"/>
          <w:color w:val="000000"/>
          <w:sz w:val="18"/>
          <w:szCs w:val="18"/>
          <w:lang w:eastAsia="en-GB"/>
        </w:rPr>
      </w:pPr>
      <w:r>
        <w:rPr>
          <w:rFonts w:ascii="Helvetica" w:hAnsi="Helvetica"/>
          <w:color w:val="000000"/>
          <w:sz w:val="18"/>
          <w:szCs w:val="18"/>
          <w:lang w:eastAsia="en-GB"/>
        </w:rPr>
        <w:t>25</w:t>
      </w:r>
      <w:r w:rsidR="00E8180E" w:rsidRPr="00E8180E">
        <w:rPr>
          <w:rFonts w:ascii="Helvetica" w:hAnsi="Helvetica"/>
          <w:color w:val="000000"/>
          <w:sz w:val="18"/>
          <w:szCs w:val="18"/>
          <w:vertAlign w:val="superscript"/>
          <w:lang w:eastAsia="en-GB"/>
        </w:rPr>
        <w:t>h</w:t>
      </w:r>
      <w:r w:rsidR="00E8180E">
        <w:rPr>
          <w:rFonts w:ascii="Helvetica" w:hAnsi="Helvetica"/>
          <w:color w:val="000000"/>
          <w:sz w:val="18"/>
          <w:szCs w:val="18"/>
          <w:lang w:eastAsia="en-GB"/>
        </w:rPr>
        <w:t xml:space="preserve"> September 2025</w:t>
      </w:r>
    </w:p>
    <w:p w14:paraId="6E9A6F0D" w14:textId="77777777" w:rsidR="006D2D3C" w:rsidRDefault="006D2D3C" w:rsidP="006D2D3C">
      <w:pPr>
        <w:ind w:left="8640"/>
        <w:rPr>
          <w:rFonts w:ascii="Helvetica" w:hAnsi="Helvetica"/>
          <w:color w:val="000000"/>
          <w:sz w:val="18"/>
          <w:szCs w:val="18"/>
          <w:lang w:eastAsia="en-GB"/>
        </w:rPr>
      </w:pPr>
    </w:p>
    <w:p w14:paraId="49D2BB1F" w14:textId="7304A713" w:rsidR="006D2D3C" w:rsidRDefault="00755DD4" w:rsidP="00F56C88">
      <w:pPr>
        <w:ind w:left="792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Muhammad Kashif</w:t>
      </w:r>
    </w:p>
    <w:p w14:paraId="0CDE42E2" w14:textId="77777777" w:rsidR="00BA1072" w:rsidRDefault="00BA1072" w:rsidP="00BA1072">
      <w:pPr>
        <w:ind w:left="7920"/>
        <w:rPr>
          <w:rFonts w:ascii="Helvetica" w:hAnsi="Helvetica"/>
          <w:color w:val="000000"/>
          <w:sz w:val="18"/>
          <w:szCs w:val="18"/>
        </w:rPr>
      </w:pPr>
      <w:r w:rsidRPr="00BA1072">
        <w:rPr>
          <w:rFonts w:ascii="Helvetica" w:hAnsi="Helvetica"/>
          <w:color w:val="000000"/>
          <w:sz w:val="18"/>
          <w:szCs w:val="18"/>
        </w:rPr>
        <w:t xml:space="preserve">232, Airline Society </w:t>
      </w:r>
    </w:p>
    <w:p w14:paraId="6A2E7C3C" w14:textId="57367740" w:rsidR="00BA1072" w:rsidRDefault="00BA1072" w:rsidP="00BA1072">
      <w:pPr>
        <w:ind w:left="7920"/>
        <w:rPr>
          <w:rFonts w:ascii="Helvetica" w:hAnsi="Helvetica"/>
          <w:color w:val="000000"/>
          <w:sz w:val="18"/>
          <w:szCs w:val="18"/>
        </w:rPr>
      </w:pPr>
      <w:r w:rsidRPr="00BA1072">
        <w:rPr>
          <w:rFonts w:ascii="Helvetica" w:hAnsi="Helvetica"/>
          <w:color w:val="000000"/>
          <w:sz w:val="18"/>
          <w:szCs w:val="18"/>
        </w:rPr>
        <w:t>Lahore</w:t>
      </w:r>
    </w:p>
    <w:p w14:paraId="422282EE" w14:textId="2BF0BAE0" w:rsidR="00BA1072" w:rsidRDefault="00BA1072" w:rsidP="00BA1072">
      <w:pPr>
        <w:ind w:left="792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Pakistan</w:t>
      </w:r>
    </w:p>
    <w:p w14:paraId="7DDAAD96" w14:textId="77777777" w:rsidR="00E8180E" w:rsidRPr="004D5FA8" w:rsidRDefault="00E8180E" w:rsidP="004D5FA8">
      <w:pPr>
        <w:rPr>
          <w:rFonts w:ascii="Helvetica" w:hAnsi="Helvetica"/>
          <w:color w:val="000000"/>
          <w:sz w:val="18"/>
          <w:szCs w:val="18"/>
          <w:lang w:eastAsia="en-GB"/>
        </w:rPr>
      </w:pPr>
    </w:p>
    <w:p w14:paraId="7661D73A" w14:textId="77777777" w:rsidR="00D6450D" w:rsidRDefault="00D6450D" w:rsidP="004D5FA8">
      <w:pPr>
        <w:rPr>
          <w:rFonts w:ascii="Helvetica" w:hAnsi="Helvetica"/>
          <w:color w:val="000000"/>
          <w:sz w:val="18"/>
          <w:szCs w:val="18"/>
          <w:lang w:eastAsia="en-GB"/>
        </w:rPr>
      </w:pPr>
    </w:p>
    <w:p w14:paraId="3E19B5A6" w14:textId="77777777" w:rsidR="00D6450D" w:rsidRDefault="00D6450D" w:rsidP="004D5FA8">
      <w:pPr>
        <w:rPr>
          <w:rFonts w:ascii="Helvetica" w:hAnsi="Helvetica"/>
          <w:color w:val="000000"/>
          <w:sz w:val="18"/>
          <w:szCs w:val="18"/>
          <w:lang w:eastAsia="en-GB"/>
        </w:rPr>
      </w:pPr>
    </w:p>
    <w:p w14:paraId="450525C5" w14:textId="34F19A24" w:rsidR="004D5FA8" w:rsidRPr="009978E9" w:rsidRDefault="004D5FA8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 xml:space="preserve">Dear </w:t>
      </w:r>
      <w:r w:rsidR="00755DD4">
        <w:rPr>
          <w:rFonts w:ascii="Helvetica" w:hAnsi="Helvetica"/>
          <w:color w:val="000000"/>
          <w:sz w:val="18"/>
          <w:szCs w:val="18"/>
        </w:rPr>
        <w:t>Kashif</w:t>
      </w:r>
      <w:r w:rsidR="00CD3787">
        <w:rPr>
          <w:rFonts w:ascii="Helvetica" w:hAnsi="Helvetica"/>
          <w:color w:val="000000"/>
          <w:sz w:val="18"/>
          <w:szCs w:val="18"/>
        </w:rPr>
        <w:t xml:space="preserve">, </w:t>
      </w:r>
    </w:p>
    <w:p w14:paraId="0DC7D38E" w14:textId="77777777" w:rsidR="00E8180E" w:rsidRPr="009978E9" w:rsidRDefault="00E8180E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</w:p>
    <w:p w14:paraId="4993F79E" w14:textId="77777777" w:rsidR="00E8180E" w:rsidRPr="009978E9" w:rsidRDefault="00E8180E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</w:p>
    <w:p w14:paraId="31D28E78" w14:textId="77777777" w:rsidR="00E8180E" w:rsidRPr="009978E9" w:rsidRDefault="00E8180E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</w:p>
    <w:p w14:paraId="7186C8D6" w14:textId="77777777" w:rsidR="004D5FA8" w:rsidRPr="009978E9" w:rsidRDefault="004D5FA8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</w:p>
    <w:p w14:paraId="5AD3A484" w14:textId="0D7AAAC8" w:rsidR="004D5FA8" w:rsidRPr="009978E9" w:rsidRDefault="004D5FA8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  <w:proofErr w:type="spellStart"/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>UrProject</w:t>
      </w:r>
      <w:proofErr w:type="spellEnd"/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 xml:space="preserve"> Ltd (“Company</w:t>
      </w:r>
      <w:r w:rsidR="000D6427"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 xml:space="preserve"> Number </w:t>
      </w:r>
      <w:r w:rsidR="000D6427" w:rsidRPr="009978E9">
        <w:rPr>
          <w:rFonts w:asciiTheme="minorHAnsi" w:hAnsiTheme="minorHAnsi" w:cstheme="minorHAnsi"/>
          <w:color w:val="262626" w:themeColor="text1" w:themeTint="D9"/>
          <w:sz w:val="18"/>
          <w:szCs w:val="18"/>
        </w:rPr>
        <w:t>16336005</w:t>
      </w: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 xml:space="preserve">”) is pleased to confirm </w:t>
      </w:r>
      <w:r w:rsidR="00D6450D"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>its</w:t>
      </w: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 xml:space="preserve"> offer of employment to you on the terms and conditions set out in this letter.</w:t>
      </w:r>
    </w:p>
    <w:p w14:paraId="5F0FBD39" w14:textId="1CE96C16" w:rsidR="004D5FA8" w:rsidRPr="009978E9" w:rsidRDefault="004D5FA8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</w:p>
    <w:p w14:paraId="79DB2FEF" w14:textId="77777777" w:rsidR="004D5FA8" w:rsidRPr="009978E9" w:rsidRDefault="004D5FA8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>1. Assignment</w:t>
      </w:r>
    </w:p>
    <w:p w14:paraId="6B874260" w14:textId="6FD10601" w:rsidR="00755DD4" w:rsidRPr="00755DD4" w:rsidRDefault="004D5FA8" w:rsidP="00755DD4">
      <w:pPr>
        <w:pStyle w:val="p1"/>
        <w:rPr>
          <w:rFonts w:ascii="Times New Roman" w:hAnsi="Times New Roman"/>
          <w:sz w:val="18"/>
          <w:szCs w:val="18"/>
        </w:rPr>
      </w:pPr>
      <w:r w:rsidRPr="009978E9">
        <w:rPr>
          <w:rFonts w:asciiTheme="minorHAnsi" w:hAnsiTheme="minorHAnsi" w:cstheme="minorHAnsi"/>
          <w:sz w:val="18"/>
          <w:szCs w:val="18"/>
          <w:lang w:eastAsia="en-GB"/>
        </w:rPr>
        <w:tab/>
      </w:r>
      <w:r w:rsidRPr="00755DD4">
        <w:rPr>
          <w:rFonts w:asciiTheme="minorHAnsi" w:hAnsiTheme="minorHAnsi" w:cstheme="minorHAnsi"/>
          <w:lang w:eastAsia="en-GB"/>
        </w:rPr>
        <w:t>•</w:t>
      </w:r>
      <w:r w:rsidR="00755DD4" w:rsidRPr="00755DD4">
        <w:rPr>
          <w:rFonts w:ascii="Tahoma" w:hAnsi="Tahoma"/>
          <w:sz w:val="24"/>
          <w:szCs w:val="24"/>
        </w:rPr>
        <w:t xml:space="preserve"> </w:t>
      </w:r>
      <w:r w:rsidR="00755DD4" w:rsidRPr="00755DD4">
        <w:rPr>
          <w:rFonts w:ascii="Tahoma" w:hAnsi="Tahoma" w:cs="Tahoma"/>
          <w:sz w:val="18"/>
          <w:szCs w:val="18"/>
        </w:rPr>
        <w:t> </w:t>
      </w:r>
      <w:r w:rsidR="00755DD4" w:rsidRPr="00755DD4">
        <w:rPr>
          <w:rFonts w:ascii="Times New Roman" w:hAnsi="Times New Roman"/>
        </w:rPr>
        <w:t>Senior Frontend Engineer (React/Vite, Tailwind, Cypress)</w:t>
      </w:r>
    </w:p>
    <w:p w14:paraId="3F0A4E3E" w14:textId="1FE5DF19" w:rsidR="00755DD4" w:rsidRPr="00755DD4" w:rsidRDefault="00755DD4" w:rsidP="00755DD4">
      <w:pPr>
        <w:pStyle w:val="ListParagraph"/>
        <w:numPr>
          <w:ilvl w:val="0"/>
          <w:numId w:val="19"/>
        </w:numPr>
        <w:rPr>
          <w:rFonts w:ascii="Tahoma" w:hAnsi="Tahoma" w:cs="Tahoma"/>
          <w:color w:val="000000"/>
          <w:sz w:val="18"/>
          <w:szCs w:val="18"/>
        </w:rPr>
      </w:pPr>
      <w:r w:rsidRPr="00755DD4">
        <w:rPr>
          <w:rFonts w:ascii="Tahoma" w:hAnsi="Tahoma" w:cs="Tahoma"/>
          <w:color w:val="000000"/>
          <w:sz w:val="18"/>
          <w:szCs w:val="18"/>
        </w:rPr>
        <w:t>Owner: Web frontend and UI implementation from Figma designs.</w:t>
      </w:r>
    </w:p>
    <w:p w14:paraId="0968739F" w14:textId="420D3897" w:rsidR="00755DD4" w:rsidRPr="00755DD4" w:rsidRDefault="00755DD4" w:rsidP="00755DD4">
      <w:pPr>
        <w:pStyle w:val="ListParagraph"/>
        <w:numPr>
          <w:ilvl w:val="0"/>
          <w:numId w:val="19"/>
        </w:numPr>
        <w:rPr>
          <w:rFonts w:ascii="Tahoma" w:hAnsi="Tahoma" w:cs="Tahoma"/>
          <w:color w:val="000000"/>
          <w:sz w:val="18"/>
          <w:szCs w:val="18"/>
        </w:rPr>
      </w:pPr>
      <w:r w:rsidRPr="00755DD4">
        <w:rPr>
          <w:rFonts w:ascii="Tahoma" w:hAnsi="Tahoma" w:cs="Tahoma"/>
          <w:color w:val="000000"/>
          <w:sz w:val="18"/>
          <w:szCs w:val="18"/>
        </w:rPr>
        <w:t>Responsibilities: Routing, state management, component library, frontend test coverage.</w:t>
      </w:r>
    </w:p>
    <w:p w14:paraId="246895DE" w14:textId="168142CD" w:rsidR="00743AFE" w:rsidRPr="00755DD4" w:rsidRDefault="00755DD4" w:rsidP="00755DD4">
      <w:pPr>
        <w:pStyle w:val="ListParagraph"/>
        <w:numPr>
          <w:ilvl w:val="0"/>
          <w:numId w:val="19"/>
        </w:numPr>
        <w:rPr>
          <w:rFonts w:ascii="Tahoma" w:hAnsi="Tahoma" w:cs="Tahoma"/>
          <w:color w:val="000000"/>
          <w:sz w:val="14"/>
          <w:szCs w:val="14"/>
        </w:rPr>
      </w:pPr>
      <w:r w:rsidRPr="00755DD4">
        <w:rPr>
          <w:rFonts w:ascii="Tahoma" w:hAnsi="Tahoma" w:cs="Tahoma"/>
          <w:color w:val="000000"/>
          <w:sz w:val="18"/>
          <w:szCs w:val="18"/>
        </w:rPr>
        <w:t>Why it matters: Ensures a seamless user experience and consistent branding across web apps</w:t>
      </w:r>
      <w:r w:rsidRPr="00755DD4">
        <w:rPr>
          <w:rFonts w:ascii="Tahoma" w:hAnsi="Tahoma" w:cs="Tahoma"/>
          <w:color w:val="000000"/>
          <w:sz w:val="14"/>
          <w:szCs w:val="14"/>
        </w:rPr>
        <w:t>.</w:t>
      </w:r>
    </w:p>
    <w:p w14:paraId="4B8667AF" w14:textId="17A80C64" w:rsidR="004D5FA8" w:rsidRPr="009978E9" w:rsidRDefault="004D5FA8" w:rsidP="00743AFE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ab/>
        <w:t>•</w:t>
      </w: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ab/>
        <w:t xml:space="preserve">Grade/Level: </w:t>
      </w:r>
      <w:r w:rsidR="00E8180E"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>B</w:t>
      </w:r>
      <w:r w:rsidR="00755DD4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>1</w:t>
      </w:r>
    </w:p>
    <w:p w14:paraId="7E448C46" w14:textId="4134B8A6" w:rsidR="004D5FA8" w:rsidRPr="009978E9" w:rsidRDefault="004D5FA8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ab/>
        <w:t>•</w:t>
      </w: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ab/>
        <w:t xml:space="preserve">Reporting to: </w:t>
      </w:r>
      <w:r w:rsidR="00E8180E"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>Rayno De Kock</w:t>
      </w:r>
    </w:p>
    <w:p w14:paraId="26C64242" w14:textId="77777777" w:rsidR="004D5FA8" w:rsidRPr="009978E9" w:rsidRDefault="004D5FA8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ab/>
        <w:t>•</w:t>
      </w: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ab/>
        <w:t>Department: Technology</w:t>
      </w:r>
    </w:p>
    <w:p w14:paraId="1EE895F3" w14:textId="77464B1F" w:rsidR="004D5FA8" w:rsidRPr="009978E9" w:rsidRDefault="004D5FA8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ab/>
        <w:t>•</w:t>
      </w: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ab/>
        <w:t xml:space="preserve">Location: Remote </w:t>
      </w:r>
    </w:p>
    <w:p w14:paraId="7915E72E" w14:textId="3F9D4423" w:rsidR="00221229" w:rsidRPr="009978E9" w:rsidRDefault="00221229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</w:p>
    <w:p w14:paraId="3AD97F08" w14:textId="073BA529" w:rsidR="004D5FA8" w:rsidRPr="009978E9" w:rsidRDefault="004D5FA8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</w:p>
    <w:p w14:paraId="44EB348A" w14:textId="77777777" w:rsidR="004D5FA8" w:rsidRPr="009978E9" w:rsidRDefault="004D5FA8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>2. Salary</w:t>
      </w:r>
    </w:p>
    <w:p w14:paraId="0E4B7BC9" w14:textId="77777777" w:rsidR="004D5FA8" w:rsidRPr="009978E9" w:rsidRDefault="004D5FA8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</w:p>
    <w:p w14:paraId="781B6F37" w14:textId="06FBF7FA" w:rsidR="00755DD4" w:rsidRDefault="00755DD4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  <w:r>
        <w:rPr>
          <w:rFonts w:asciiTheme="minorHAnsi" w:hAnsiTheme="minorHAnsi" w:cstheme="minorHAnsi"/>
          <w:color w:val="000000"/>
          <w:sz w:val="18"/>
          <w:szCs w:val="18"/>
          <w:lang w:eastAsia="en-GB"/>
        </w:rPr>
        <w:t xml:space="preserve">Month one - </w:t>
      </w: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 xml:space="preserve">You will be paid a Net Monthly salary of </w:t>
      </w:r>
      <w:r>
        <w:rPr>
          <w:rFonts w:asciiTheme="minorHAnsi" w:hAnsiTheme="minorHAnsi" w:cstheme="minorHAnsi"/>
          <w:color w:val="000000"/>
          <w:sz w:val="18"/>
          <w:szCs w:val="18"/>
          <w:lang w:eastAsia="en-GB"/>
        </w:rPr>
        <w:t>£900</w:t>
      </w: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 xml:space="preserve"> payable in monthly instalments in arrears, directly into your nominated bank account</w:t>
      </w:r>
      <w:r>
        <w:rPr>
          <w:rFonts w:asciiTheme="minorHAnsi" w:hAnsiTheme="minorHAnsi" w:cstheme="minorHAnsi"/>
          <w:color w:val="000000"/>
          <w:sz w:val="18"/>
          <w:szCs w:val="18"/>
          <w:lang w:eastAsia="en-GB"/>
        </w:rPr>
        <w:t xml:space="preserve">. Working 4.5hrs a day. </w:t>
      </w:r>
    </w:p>
    <w:p w14:paraId="6C21FA3F" w14:textId="6007ED43" w:rsidR="004D5FA8" w:rsidRDefault="00755DD4" w:rsidP="004D5FA8">
      <w:pPr>
        <w:rPr>
          <w:rFonts w:cstheme="minorHAnsi"/>
          <w:color w:val="000000"/>
          <w:sz w:val="18"/>
          <w:szCs w:val="18"/>
          <w:lang w:eastAsia="en-GB"/>
        </w:rPr>
      </w:pPr>
      <w:r>
        <w:rPr>
          <w:rFonts w:asciiTheme="minorHAnsi" w:hAnsiTheme="minorHAnsi" w:cstheme="minorHAnsi"/>
          <w:color w:val="000000"/>
          <w:sz w:val="18"/>
          <w:szCs w:val="18"/>
          <w:lang w:eastAsia="en-GB"/>
        </w:rPr>
        <w:t xml:space="preserve">Month two and Three - </w:t>
      </w:r>
      <w:r w:rsidR="004D5FA8"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 xml:space="preserve">You will be paid a </w:t>
      </w:r>
      <w:r w:rsidR="00D6450D"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>Net</w:t>
      </w:r>
      <w:r w:rsidR="00E8180E"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 xml:space="preserve"> Monthly </w:t>
      </w:r>
      <w:r w:rsidR="004D5FA8"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 xml:space="preserve">salary of </w:t>
      </w:r>
      <w:r>
        <w:rPr>
          <w:rFonts w:asciiTheme="minorHAnsi" w:hAnsiTheme="minorHAnsi" w:cstheme="minorHAnsi"/>
          <w:color w:val="000000"/>
          <w:sz w:val="18"/>
          <w:szCs w:val="18"/>
          <w:lang w:eastAsia="en-GB"/>
        </w:rPr>
        <w:t>£1800</w:t>
      </w:r>
      <w:r w:rsidR="004D5FA8"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 xml:space="preserve"> payable in monthly instalments in arrears, directly into your nominated bank account.</w:t>
      </w:r>
      <w:r w:rsidR="008753D8">
        <w:rPr>
          <w:rFonts w:cstheme="minorHAnsi"/>
          <w:color w:val="000000"/>
          <w:sz w:val="18"/>
          <w:szCs w:val="18"/>
          <w:lang w:eastAsia="en-GB"/>
        </w:rPr>
        <w:t xml:space="preserve"> </w:t>
      </w:r>
    </w:p>
    <w:p w14:paraId="128C0938" w14:textId="4541E777" w:rsidR="000D7E54" w:rsidRPr="003C3665" w:rsidRDefault="000D7E54" w:rsidP="004D5FA8">
      <w:pPr>
        <w:rPr>
          <w:rFonts w:asciiTheme="minorHAnsi" w:hAnsiTheme="minorHAnsi" w:cstheme="minorHAnsi"/>
          <w:color w:val="000000"/>
          <w:sz w:val="20"/>
          <w:szCs w:val="20"/>
          <w:lang w:eastAsia="en-GB"/>
        </w:rPr>
      </w:pPr>
      <w:r w:rsidRPr="003C3665">
        <w:rPr>
          <w:rFonts w:cstheme="minorHAnsi"/>
          <w:color w:val="000000"/>
          <w:sz w:val="20"/>
          <w:szCs w:val="20"/>
          <w:lang w:eastAsia="en-GB"/>
        </w:rPr>
        <w:t xml:space="preserve">After the successful completion of </w:t>
      </w:r>
      <w:r w:rsidR="00BE3B9B" w:rsidRPr="003C3665">
        <w:rPr>
          <w:rFonts w:cstheme="minorHAnsi"/>
          <w:color w:val="000000"/>
          <w:sz w:val="20"/>
          <w:szCs w:val="20"/>
          <w:lang w:eastAsia="en-GB"/>
        </w:rPr>
        <w:t xml:space="preserve">your </w:t>
      </w:r>
      <w:r w:rsidRPr="003C3665">
        <w:rPr>
          <w:rFonts w:cstheme="minorHAnsi"/>
          <w:color w:val="000000"/>
          <w:sz w:val="20"/>
          <w:szCs w:val="20"/>
          <w:lang w:eastAsia="en-GB"/>
        </w:rPr>
        <w:t xml:space="preserve">probation, </w:t>
      </w:r>
      <w:r w:rsidR="006467F7" w:rsidRPr="003C3665">
        <w:rPr>
          <w:rFonts w:cstheme="minorHAnsi"/>
          <w:color w:val="000000"/>
          <w:sz w:val="20"/>
          <w:szCs w:val="20"/>
          <w:lang w:eastAsia="en-GB"/>
        </w:rPr>
        <w:t xml:space="preserve">annual salary </w:t>
      </w:r>
      <w:r w:rsidR="008F1A63" w:rsidRPr="003C3665">
        <w:rPr>
          <w:rFonts w:cstheme="minorHAnsi"/>
          <w:color w:val="000000"/>
          <w:sz w:val="20"/>
          <w:szCs w:val="20"/>
          <w:lang w:eastAsia="en-GB"/>
        </w:rPr>
        <w:t xml:space="preserve">of </w:t>
      </w:r>
      <w:r w:rsidR="00755DD4">
        <w:rPr>
          <w:rFonts w:cstheme="minorHAnsi"/>
          <w:color w:val="000000"/>
          <w:sz w:val="20"/>
          <w:szCs w:val="20"/>
          <w:lang w:eastAsia="en-GB"/>
        </w:rPr>
        <w:t xml:space="preserve">£28,800.00 </w:t>
      </w:r>
      <w:r w:rsidR="00BE3B9B" w:rsidRPr="003C3665">
        <w:rPr>
          <w:rFonts w:cstheme="minorHAnsi"/>
          <w:color w:val="000000"/>
          <w:sz w:val="20"/>
          <w:szCs w:val="20"/>
          <w:lang w:eastAsia="en-GB"/>
        </w:rPr>
        <w:t xml:space="preserve">net </w:t>
      </w:r>
      <w:r w:rsidR="00BE3B9B" w:rsidRPr="003C3665">
        <w:rPr>
          <w:rFonts w:asciiTheme="minorHAnsi" w:hAnsiTheme="minorHAnsi" w:cstheme="minorHAnsi"/>
          <w:color w:val="000000"/>
          <w:sz w:val="20"/>
          <w:szCs w:val="20"/>
          <w:lang w:eastAsia="en-GB"/>
        </w:rPr>
        <w:t>payable in monthly instalments</w:t>
      </w:r>
      <w:r w:rsidR="006D2D3C" w:rsidRPr="003C3665">
        <w:rPr>
          <w:rFonts w:cstheme="minorHAnsi"/>
          <w:color w:val="000000"/>
          <w:sz w:val="20"/>
          <w:szCs w:val="20"/>
          <w:lang w:eastAsia="en-GB"/>
        </w:rPr>
        <w:t xml:space="preserve">. </w:t>
      </w:r>
    </w:p>
    <w:p w14:paraId="55D6E3D2" w14:textId="77777777" w:rsidR="00D6450D" w:rsidRPr="009978E9" w:rsidRDefault="00D6450D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</w:p>
    <w:p w14:paraId="6E8A3257" w14:textId="77777777" w:rsidR="004D5FA8" w:rsidRPr="009978E9" w:rsidRDefault="004D5FA8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</w:p>
    <w:p w14:paraId="46BA27F8" w14:textId="77777777" w:rsidR="004D5FA8" w:rsidRPr="009978E9" w:rsidRDefault="004D5FA8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>3. Benefits</w:t>
      </w:r>
    </w:p>
    <w:p w14:paraId="6E9C3261" w14:textId="70AF0A69" w:rsidR="004D5FA8" w:rsidRPr="009978E9" w:rsidRDefault="004D5FA8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ab/>
        <w:t>•</w:t>
      </w: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ab/>
        <w:t>Annual Leave: 2</w:t>
      </w:r>
      <w:r w:rsidR="00E8180E"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>2</w:t>
      </w: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 xml:space="preserve"> working days per year, plus UK public holidays.</w:t>
      </w:r>
    </w:p>
    <w:p w14:paraId="7D13E07E" w14:textId="07421DCC" w:rsidR="004D5FA8" w:rsidRPr="009978E9" w:rsidRDefault="004D5FA8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ab/>
        <w:t>•</w:t>
      </w: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ab/>
        <w:t>Pension: You will be eligible to participate in the Company’s pension scheme</w:t>
      </w:r>
      <w:r w:rsidR="00755DD4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 xml:space="preserve"> (UK only)</w:t>
      </w: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>.</w:t>
      </w:r>
    </w:p>
    <w:p w14:paraId="7C863BCC" w14:textId="524A07E0" w:rsidR="004D5FA8" w:rsidRPr="009978E9" w:rsidRDefault="004D5FA8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ab/>
        <w:t>•</w:t>
      </w: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ab/>
        <w:t xml:space="preserve">Other Perks: </w:t>
      </w:r>
      <w:r w:rsidR="00755DD4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>£400</w:t>
      </w:r>
      <w:r w:rsidR="00E8180E"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 xml:space="preserve"> monthly KPI performance Bonus</w:t>
      </w:r>
      <w:r w:rsidR="008753D8">
        <w:rPr>
          <w:rFonts w:cstheme="minorHAnsi"/>
          <w:color w:val="000000"/>
          <w:sz w:val="18"/>
          <w:szCs w:val="18"/>
          <w:lang w:eastAsia="en-GB"/>
        </w:rPr>
        <w:t xml:space="preserve"> during probation. </w:t>
      </w:r>
    </w:p>
    <w:p w14:paraId="16C793E3" w14:textId="77777777" w:rsidR="00D6450D" w:rsidRPr="009978E9" w:rsidRDefault="00D6450D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</w:p>
    <w:p w14:paraId="44B0EEA8" w14:textId="77777777" w:rsidR="004D5FA8" w:rsidRPr="009978E9" w:rsidRDefault="004D5FA8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</w:p>
    <w:p w14:paraId="52C06BF0" w14:textId="77777777" w:rsidR="004D5FA8" w:rsidRPr="009978E9" w:rsidRDefault="004D5FA8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>4. Contract Terms</w:t>
      </w:r>
    </w:p>
    <w:p w14:paraId="3AF9A5E9" w14:textId="782FCEEA" w:rsidR="004D5FA8" w:rsidRPr="009978E9" w:rsidRDefault="004D5FA8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ab/>
        <w:t>•</w:t>
      </w: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ab/>
        <w:t xml:space="preserve">Start Date: </w:t>
      </w:r>
      <w:r w:rsidR="00D6450D"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>1</w:t>
      </w:r>
      <w:r w:rsidR="00D6450D" w:rsidRPr="009978E9">
        <w:rPr>
          <w:rFonts w:asciiTheme="minorHAnsi" w:hAnsiTheme="minorHAnsi" w:cstheme="minorHAnsi"/>
          <w:color w:val="000000"/>
          <w:sz w:val="18"/>
          <w:szCs w:val="18"/>
          <w:vertAlign w:val="superscript"/>
          <w:lang w:eastAsia="en-GB"/>
        </w:rPr>
        <w:t>st</w:t>
      </w:r>
      <w:r w:rsidR="00D6450D"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 xml:space="preserve"> October 2025</w:t>
      </w:r>
    </w:p>
    <w:p w14:paraId="165EBFAD" w14:textId="75B336C3" w:rsidR="004D5FA8" w:rsidRPr="009978E9" w:rsidRDefault="004D5FA8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ab/>
        <w:t>•</w:t>
      </w: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ab/>
        <w:t xml:space="preserve">Probationary Period: 3 months, during which either party may terminate employment with 1 </w:t>
      </w:r>
      <w:r w:rsidR="00D6450D"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>weeks’ notice</w:t>
      </w: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>.</w:t>
      </w:r>
    </w:p>
    <w:p w14:paraId="4BEC1621" w14:textId="77777777" w:rsidR="004D5FA8" w:rsidRPr="009978E9" w:rsidRDefault="004D5FA8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ab/>
        <w:t>•</w:t>
      </w: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ab/>
        <w:t>Notice Period: After probation, 1 month’s written notice by either party.</w:t>
      </w:r>
    </w:p>
    <w:p w14:paraId="119DC71E" w14:textId="1DA778DB" w:rsidR="004D5FA8" w:rsidRPr="009978E9" w:rsidRDefault="004D5FA8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ab/>
        <w:t>•</w:t>
      </w: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ab/>
        <w:t xml:space="preserve">Working Hours: </w:t>
      </w:r>
      <w:r w:rsidR="00D6450D"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>9</w:t>
      </w: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 xml:space="preserve"> hours per </w:t>
      </w:r>
      <w:r w:rsidR="00D6450D"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>day</w:t>
      </w: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>, Monday to Friday, with flexibility in line with project requirements.</w:t>
      </w:r>
    </w:p>
    <w:p w14:paraId="66659462" w14:textId="77777777" w:rsidR="002F0EB2" w:rsidRPr="009978E9" w:rsidRDefault="002F0EB2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</w:p>
    <w:p w14:paraId="6CEC9413" w14:textId="77777777" w:rsidR="004D5FA8" w:rsidRPr="009978E9" w:rsidRDefault="004D5FA8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</w:p>
    <w:p w14:paraId="4AF9965C" w14:textId="77777777" w:rsidR="004D5FA8" w:rsidRPr="009978E9" w:rsidRDefault="004D5FA8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>5. Confidentiality &amp; Compliance</w:t>
      </w:r>
    </w:p>
    <w:p w14:paraId="640A3231" w14:textId="77777777" w:rsidR="004D5FA8" w:rsidRPr="009978E9" w:rsidRDefault="004D5FA8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</w:p>
    <w:p w14:paraId="489754BD" w14:textId="77777777" w:rsidR="009978E9" w:rsidRPr="009978E9" w:rsidRDefault="009978E9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</w:p>
    <w:p w14:paraId="78555CF9" w14:textId="77777777" w:rsidR="009978E9" w:rsidRPr="009978E9" w:rsidRDefault="009978E9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</w:p>
    <w:p w14:paraId="68B03821" w14:textId="79B7E780" w:rsidR="009978E9" w:rsidRPr="009978E9" w:rsidRDefault="004D5FA8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 xml:space="preserve">You are required to comply with all Company policies, including but not limited to confidentiality, </w:t>
      </w:r>
      <w:r w:rsidR="00D6450D"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 xml:space="preserve">non-disclosures, non-compete, </w:t>
      </w: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 xml:space="preserve">data protection, and anti-bribery. </w:t>
      </w:r>
    </w:p>
    <w:p w14:paraId="292E658B" w14:textId="77777777" w:rsidR="009978E9" w:rsidRPr="009978E9" w:rsidRDefault="009978E9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</w:p>
    <w:p w14:paraId="76347BC8" w14:textId="4B66288C" w:rsidR="004D5FA8" w:rsidRPr="009978E9" w:rsidRDefault="004D5FA8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 xml:space="preserve">Full policy documents will be provided </w:t>
      </w:r>
      <w:r w:rsidR="00D6450D"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 xml:space="preserve">before </w:t>
      </w: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>your start date</w:t>
      </w:r>
      <w:r w:rsidR="00D6450D"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 xml:space="preserve"> within your welcome pack. </w:t>
      </w:r>
    </w:p>
    <w:p w14:paraId="567D9CC5" w14:textId="77777777" w:rsidR="004D5FA8" w:rsidRPr="009978E9" w:rsidRDefault="004D5FA8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</w:p>
    <w:p w14:paraId="2BF407CF" w14:textId="04F46A08" w:rsidR="004D5FA8" w:rsidRPr="009978E9" w:rsidRDefault="004D5FA8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</w:p>
    <w:p w14:paraId="4BDC6CA9" w14:textId="77777777" w:rsidR="004D5FA8" w:rsidRPr="009978E9" w:rsidRDefault="004D5FA8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</w:p>
    <w:p w14:paraId="58095D76" w14:textId="77777777" w:rsidR="00D6450D" w:rsidRPr="009978E9" w:rsidRDefault="00D6450D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</w:p>
    <w:p w14:paraId="62416EC7" w14:textId="77777777" w:rsidR="004D5FA8" w:rsidRPr="009978E9" w:rsidRDefault="004D5FA8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>6. Acceptance</w:t>
      </w:r>
    </w:p>
    <w:p w14:paraId="0343AAE7" w14:textId="77777777" w:rsidR="004D5FA8" w:rsidRPr="009978E9" w:rsidRDefault="004D5FA8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</w:p>
    <w:p w14:paraId="560014E4" w14:textId="536F57EB" w:rsidR="004D5FA8" w:rsidRPr="009978E9" w:rsidRDefault="004D5FA8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 xml:space="preserve">Please confirm your acceptance of this offer by signing and returning a copy of this letter no later than </w:t>
      </w:r>
      <w:r w:rsidR="008753D8">
        <w:rPr>
          <w:rFonts w:cstheme="minorHAnsi"/>
          <w:color w:val="000000"/>
          <w:sz w:val="18"/>
          <w:szCs w:val="18"/>
          <w:lang w:eastAsia="en-GB"/>
        </w:rPr>
        <w:t>2</w:t>
      </w:r>
      <w:r w:rsidR="002B6261">
        <w:rPr>
          <w:rFonts w:cstheme="minorHAnsi"/>
          <w:color w:val="000000"/>
          <w:sz w:val="18"/>
          <w:szCs w:val="18"/>
          <w:lang w:eastAsia="en-GB"/>
        </w:rPr>
        <w:t>6</w:t>
      </w:r>
      <w:r w:rsidR="008753D8" w:rsidRPr="008753D8">
        <w:rPr>
          <w:rFonts w:cstheme="minorHAnsi"/>
          <w:color w:val="000000"/>
          <w:sz w:val="18"/>
          <w:szCs w:val="18"/>
          <w:vertAlign w:val="superscript"/>
          <w:lang w:eastAsia="en-GB"/>
        </w:rPr>
        <w:t>nd</w:t>
      </w:r>
      <w:r w:rsidR="008753D8">
        <w:rPr>
          <w:rFonts w:cstheme="minorHAnsi"/>
          <w:color w:val="000000"/>
          <w:sz w:val="18"/>
          <w:szCs w:val="18"/>
          <w:lang w:eastAsia="en-GB"/>
        </w:rPr>
        <w:t xml:space="preserve"> September 2025</w:t>
      </w: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>.</w:t>
      </w:r>
    </w:p>
    <w:p w14:paraId="7910B4FD" w14:textId="018CD30E" w:rsidR="004D5FA8" w:rsidRPr="009978E9" w:rsidRDefault="004D5FA8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</w:p>
    <w:p w14:paraId="10FC40EE" w14:textId="77777777" w:rsidR="004D5FA8" w:rsidRPr="009978E9" w:rsidRDefault="004D5FA8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</w:p>
    <w:p w14:paraId="3853970B" w14:textId="77777777" w:rsidR="004D5FA8" w:rsidRPr="009978E9" w:rsidRDefault="004D5FA8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 xml:space="preserve">We are excited to welcome you to the </w:t>
      </w:r>
      <w:proofErr w:type="spellStart"/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>UrProject</w:t>
      </w:r>
      <w:proofErr w:type="spellEnd"/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 xml:space="preserve"> team and look forward to the contribution you will make to our journey in Connecting Construction.</w:t>
      </w:r>
    </w:p>
    <w:p w14:paraId="79D65DC1" w14:textId="77777777" w:rsidR="004D5FA8" w:rsidRPr="009978E9" w:rsidRDefault="004D5FA8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</w:p>
    <w:p w14:paraId="2C802740" w14:textId="77777777" w:rsidR="009978E9" w:rsidRPr="009978E9" w:rsidRDefault="009978E9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</w:p>
    <w:p w14:paraId="68876827" w14:textId="77777777" w:rsidR="009978E9" w:rsidRPr="009978E9" w:rsidRDefault="009978E9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</w:p>
    <w:p w14:paraId="5CDD480C" w14:textId="77777777" w:rsidR="009978E9" w:rsidRPr="009978E9" w:rsidRDefault="009978E9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</w:p>
    <w:p w14:paraId="1EA7ECE8" w14:textId="77777777" w:rsidR="009978E9" w:rsidRPr="009978E9" w:rsidRDefault="009978E9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</w:p>
    <w:p w14:paraId="261AEBAB" w14:textId="77777777" w:rsidR="009978E9" w:rsidRPr="009978E9" w:rsidRDefault="009978E9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</w:p>
    <w:p w14:paraId="4A6A8D94" w14:textId="77777777" w:rsidR="009978E9" w:rsidRPr="009978E9" w:rsidRDefault="009978E9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</w:p>
    <w:p w14:paraId="74A94BFA" w14:textId="77777777" w:rsidR="009978E9" w:rsidRPr="009978E9" w:rsidRDefault="009978E9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</w:p>
    <w:p w14:paraId="044696B5" w14:textId="77777777" w:rsidR="009978E9" w:rsidRPr="009978E9" w:rsidRDefault="009978E9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</w:p>
    <w:p w14:paraId="42F80264" w14:textId="77777777" w:rsidR="009978E9" w:rsidRPr="009978E9" w:rsidRDefault="009978E9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</w:p>
    <w:p w14:paraId="4344267D" w14:textId="77777777" w:rsidR="009978E9" w:rsidRPr="009978E9" w:rsidRDefault="009978E9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</w:p>
    <w:p w14:paraId="2245A884" w14:textId="77777777" w:rsidR="009978E9" w:rsidRPr="009978E9" w:rsidRDefault="009978E9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</w:p>
    <w:p w14:paraId="7906E08C" w14:textId="77777777" w:rsidR="009978E9" w:rsidRPr="009978E9" w:rsidRDefault="009978E9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</w:p>
    <w:p w14:paraId="3B892552" w14:textId="77777777" w:rsidR="009978E9" w:rsidRPr="009978E9" w:rsidRDefault="009978E9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</w:p>
    <w:p w14:paraId="3CDB7BBB" w14:textId="77777777" w:rsidR="00D6450D" w:rsidRPr="009978E9" w:rsidRDefault="00D6450D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</w:p>
    <w:p w14:paraId="2FD7B05F" w14:textId="77777777" w:rsidR="004D5FA8" w:rsidRPr="009978E9" w:rsidRDefault="004D5FA8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>Yours sincerely,</w:t>
      </w:r>
    </w:p>
    <w:p w14:paraId="0095FEB6" w14:textId="77777777" w:rsidR="004D5FA8" w:rsidRPr="009978E9" w:rsidRDefault="004D5FA8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</w:p>
    <w:p w14:paraId="15594990" w14:textId="77777777" w:rsidR="004D5FA8" w:rsidRPr="009978E9" w:rsidRDefault="004D5FA8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>Rayno De Kock</w:t>
      </w:r>
    </w:p>
    <w:p w14:paraId="1D67CAB2" w14:textId="7718DFF1" w:rsidR="004D5FA8" w:rsidRPr="009978E9" w:rsidRDefault="00D6450D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>CEO</w:t>
      </w:r>
      <w:r w:rsidR="00BA1072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 xml:space="preserve"> - </w:t>
      </w: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>Founder</w:t>
      </w:r>
    </w:p>
    <w:p w14:paraId="31D7C22E" w14:textId="77777777" w:rsidR="004D5FA8" w:rsidRPr="009978E9" w:rsidRDefault="004D5FA8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  <w:proofErr w:type="spellStart"/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>UrProject</w:t>
      </w:r>
      <w:proofErr w:type="spellEnd"/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 xml:space="preserve"> Ltd</w:t>
      </w:r>
    </w:p>
    <w:p w14:paraId="74E4AB5E" w14:textId="77777777" w:rsidR="000D6427" w:rsidRPr="009978E9" w:rsidRDefault="000D6427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</w:p>
    <w:p w14:paraId="3D4120B0" w14:textId="77777777" w:rsidR="004D5FA8" w:rsidRPr="009978E9" w:rsidRDefault="004D5FA8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</w:p>
    <w:p w14:paraId="2C775EE2" w14:textId="77777777" w:rsidR="000D6427" w:rsidRPr="009978E9" w:rsidRDefault="000D6427" w:rsidP="000D6427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>Signature: ________________________   Date: _______________</w:t>
      </w:r>
    </w:p>
    <w:p w14:paraId="068FC417" w14:textId="3F82FDC6" w:rsidR="004D5FA8" w:rsidRPr="009978E9" w:rsidRDefault="004D5FA8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</w:p>
    <w:p w14:paraId="5CCCA4EA" w14:textId="77777777" w:rsidR="000D6427" w:rsidRPr="009978E9" w:rsidRDefault="000D6427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</w:p>
    <w:p w14:paraId="673D0F0D" w14:textId="77777777" w:rsidR="000D6427" w:rsidRPr="009978E9" w:rsidRDefault="000D6427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</w:p>
    <w:p w14:paraId="54624E71" w14:textId="77777777" w:rsidR="004D5FA8" w:rsidRPr="009978E9" w:rsidRDefault="004D5FA8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</w:p>
    <w:p w14:paraId="5A6825B5" w14:textId="77777777" w:rsidR="004D5FA8" w:rsidRPr="009978E9" w:rsidRDefault="004D5FA8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>Candidate Confirmation</w:t>
      </w:r>
    </w:p>
    <w:p w14:paraId="687B76BB" w14:textId="5B78E3D0" w:rsidR="004D5FA8" w:rsidRPr="009978E9" w:rsidRDefault="00BA1072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 xml:space="preserve">I, </w:t>
      </w:r>
      <w:r>
        <w:rPr>
          <w:rFonts w:asciiTheme="minorHAnsi" w:hAnsiTheme="minorHAnsi" w:cstheme="minorHAnsi"/>
          <w:color w:val="000000"/>
          <w:sz w:val="18"/>
          <w:szCs w:val="18"/>
          <w:lang w:eastAsia="en-GB"/>
        </w:rPr>
        <w:t>Muhammed</w:t>
      </w:r>
      <w:r w:rsidR="00755DD4">
        <w:rPr>
          <w:rFonts w:ascii="Helvetica" w:hAnsi="Helvetica"/>
          <w:color w:val="000000"/>
          <w:sz w:val="18"/>
          <w:szCs w:val="18"/>
        </w:rPr>
        <w:t xml:space="preserve"> Kashif</w:t>
      </w:r>
      <w:r w:rsidR="00CD3787">
        <w:rPr>
          <w:rFonts w:ascii="Helvetica" w:hAnsi="Helvetica"/>
          <w:color w:val="000000"/>
          <w:sz w:val="18"/>
          <w:szCs w:val="18"/>
        </w:rPr>
        <w:t xml:space="preserve"> </w:t>
      </w:r>
      <w:r w:rsidR="004D5FA8"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>accept the terms and conditions set out in this offer of employment.</w:t>
      </w:r>
    </w:p>
    <w:p w14:paraId="0A764232" w14:textId="77777777" w:rsidR="00D6450D" w:rsidRPr="009978E9" w:rsidRDefault="00D6450D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</w:p>
    <w:p w14:paraId="373D82C1" w14:textId="77777777" w:rsidR="00D6450D" w:rsidRPr="009978E9" w:rsidRDefault="00D6450D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</w:p>
    <w:p w14:paraId="73D83A30" w14:textId="77777777" w:rsidR="00D6450D" w:rsidRPr="009978E9" w:rsidRDefault="00D6450D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</w:p>
    <w:p w14:paraId="6386C5F0" w14:textId="77777777" w:rsidR="004D5FA8" w:rsidRPr="009978E9" w:rsidRDefault="004D5FA8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</w:p>
    <w:p w14:paraId="0883DBA8" w14:textId="44647881" w:rsidR="004D5FA8" w:rsidRPr="009978E9" w:rsidRDefault="004D5FA8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>Signature: ________________________   Date: _______________</w:t>
      </w:r>
    </w:p>
    <w:sectPr w:rsidR="004D5FA8" w:rsidRPr="009978E9" w:rsidSect="00D6450D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720" w:right="720" w:bottom="720" w:left="720" w:header="144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419C8C" w14:textId="77777777" w:rsidR="00CD77F6" w:rsidRDefault="00CD77F6">
      <w:r>
        <w:separator/>
      </w:r>
    </w:p>
  </w:endnote>
  <w:endnote w:type="continuationSeparator" w:id="0">
    <w:p w14:paraId="2E2B6716" w14:textId="77777777" w:rsidR="00CD77F6" w:rsidRDefault="00CD7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6097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Description w:val="Footer table"/>
    </w:tblPr>
    <w:tblGrid>
      <w:gridCol w:w="13163"/>
    </w:tblGrid>
    <w:tr w:rsidR="00EA24CD" w14:paraId="211D3853" w14:textId="77777777" w:rsidTr="000B128B">
      <w:trPr>
        <w:trHeight w:val="842"/>
      </w:trPr>
      <w:tc>
        <w:tcPr>
          <w:tcW w:w="10530" w:type="dxa"/>
          <w:tcBorders>
            <w:right w:val="single" w:sz="4" w:space="0" w:color="auto"/>
          </w:tcBorders>
          <w:vAlign w:val="center"/>
        </w:tcPr>
        <w:p w14:paraId="58B489F4" w14:textId="69EEE3CC" w:rsidR="00EA24CD" w:rsidRDefault="00EA24CD" w:rsidP="00EA24CD">
          <w:pPr>
            <w:pStyle w:val="Footer"/>
            <w:ind w:left="2880"/>
          </w:pPr>
          <w:r>
            <w:t xml:space="preserve">     </w:t>
          </w:r>
        </w:p>
      </w:tc>
    </w:tr>
    <w:tr w:rsidR="00EA24CD" w14:paraId="42427EBA" w14:textId="77777777" w:rsidTr="000B128B">
      <w:trPr>
        <w:trHeight w:val="842"/>
      </w:trPr>
      <w:tc>
        <w:tcPr>
          <w:tcW w:w="10530" w:type="dxa"/>
          <w:tcBorders>
            <w:right w:val="single" w:sz="4" w:space="0" w:color="auto"/>
          </w:tcBorders>
        </w:tcPr>
        <w:p w14:paraId="79068418" w14:textId="51BB28EE" w:rsidR="00EA24CD" w:rsidRPr="004146AD" w:rsidRDefault="00D6450D" w:rsidP="00EA24CD">
          <w:pPr>
            <w:pStyle w:val="p1"/>
            <w:rPr>
              <w:color w:val="262626" w:themeColor="text1" w:themeTint="D9"/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2E194F4F" wp14:editId="79681864">
                <wp:simplePos x="0" y="0"/>
                <wp:positionH relativeFrom="column">
                  <wp:posOffset>199328</wp:posOffset>
                </wp:positionH>
                <wp:positionV relativeFrom="paragraph">
                  <wp:posOffset>287</wp:posOffset>
                </wp:positionV>
                <wp:extent cx="1078865" cy="932180"/>
                <wp:effectExtent l="0" t="0" r="635" b="0"/>
                <wp:wrapTight wrapText="bothSides">
                  <wp:wrapPolygon edited="0">
                    <wp:start x="0" y="0"/>
                    <wp:lineTo x="0" y="21188"/>
                    <wp:lineTo x="21358" y="21188"/>
                    <wp:lineTo x="21358" y="0"/>
                    <wp:lineTo x="0" y="0"/>
                  </wp:wrapPolygon>
                </wp:wrapTight>
                <wp:docPr id="1521983521" name="Picture 15219835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8865" cy="932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262626" w:themeColor="text1" w:themeTint="D9"/>
              <w:sz w:val="18"/>
              <w:szCs w:val="18"/>
            </w:rPr>
            <w:t xml:space="preserve">                                                                                                                                                                                                    </w:t>
          </w:r>
          <w:r w:rsidR="00EA24CD" w:rsidRPr="004146AD">
            <w:rPr>
              <w:color w:val="262626" w:themeColor="text1" w:themeTint="D9"/>
              <w:sz w:val="18"/>
              <w:szCs w:val="18"/>
            </w:rPr>
            <w:t>URPROJECT LTD</w:t>
          </w:r>
        </w:p>
        <w:p w14:paraId="0A06728D" w14:textId="3DA20BB3" w:rsidR="00EA24CD" w:rsidRPr="004146AD" w:rsidRDefault="00EA24CD" w:rsidP="00EA24CD">
          <w:pPr>
            <w:pStyle w:val="p1"/>
            <w:rPr>
              <w:color w:val="262626" w:themeColor="text1" w:themeTint="D9"/>
              <w:sz w:val="18"/>
              <w:szCs w:val="18"/>
            </w:rPr>
          </w:pPr>
          <w:r w:rsidRPr="004146AD">
            <w:rPr>
              <w:color w:val="262626" w:themeColor="text1" w:themeTint="D9"/>
              <w:sz w:val="18"/>
              <w:szCs w:val="18"/>
            </w:rPr>
            <w:t>Company number: 16336005</w:t>
          </w:r>
        </w:p>
        <w:p w14:paraId="34653901" w14:textId="64F8A75F" w:rsidR="00EA24CD" w:rsidRPr="004146AD" w:rsidRDefault="00EA24CD" w:rsidP="00EA24CD">
          <w:pPr>
            <w:pStyle w:val="p1"/>
            <w:rPr>
              <w:color w:val="262626" w:themeColor="text1" w:themeTint="D9"/>
              <w:sz w:val="18"/>
              <w:szCs w:val="18"/>
            </w:rPr>
          </w:pPr>
          <w:r w:rsidRPr="004146AD">
            <w:rPr>
              <w:color w:val="262626" w:themeColor="text1" w:themeTint="D9"/>
              <w:sz w:val="18"/>
              <w:szCs w:val="18"/>
            </w:rPr>
            <w:t>Registered office address: 20 Wenlock Road, London, England, N1 7GU</w:t>
          </w:r>
        </w:p>
        <w:p w14:paraId="3B8159F4" w14:textId="77777777" w:rsidR="00EA24CD" w:rsidRDefault="00EA24CD" w:rsidP="00EA24CD">
          <w:pPr>
            <w:pStyle w:val="p1"/>
            <w:rPr>
              <w:color w:val="262626" w:themeColor="text1" w:themeTint="D9"/>
              <w:sz w:val="18"/>
              <w:szCs w:val="18"/>
            </w:rPr>
          </w:pPr>
          <w:r w:rsidRPr="004146AD">
            <w:rPr>
              <w:color w:val="262626" w:themeColor="text1" w:themeTint="D9"/>
              <w:sz w:val="18"/>
              <w:szCs w:val="18"/>
            </w:rPr>
            <w:t>Private Limited Company</w:t>
          </w:r>
        </w:p>
        <w:p w14:paraId="2A48B488" w14:textId="3FFAC4D2" w:rsidR="006D2D3C" w:rsidRPr="004146AD" w:rsidRDefault="006D2D3C" w:rsidP="00EA24CD">
          <w:pPr>
            <w:pStyle w:val="p1"/>
            <w:rPr>
              <w:color w:val="262626" w:themeColor="text1" w:themeTint="D9"/>
              <w:sz w:val="18"/>
              <w:szCs w:val="18"/>
            </w:rPr>
          </w:pPr>
          <w:r>
            <w:rPr>
              <w:color w:val="262626" w:themeColor="text1" w:themeTint="D9"/>
              <w:sz w:val="18"/>
              <w:szCs w:val="18"/>
            </w:rPr>
            <w:t>info@</w:t>
          </w:r>
          <w:r w:rsidR="00776874">
            <w:rPr>
              <w:color w:val="262626" w:themeColor="text1" w:themeTint="D9"/>
              <w:sz w:val="18"/>
              <w:szCs w:val="18"/>
            </w:rPr>
            <w:t>u</w:t>
          </w:r>
          <w:r>
            <w:rPr>
              <w:color w:val="262626" w:themeColor="text1" w:themeTint="D9"/>
              <w:sz w:val="18"/>
              <w:szCs w:val="18"/>
            </w:rPr>
            <w:t>rproject</w:t>
          </w:r>
          <w:r w:rsidR="00776874">
            <w:rPr>
              <w:color w:val="262626" w:themeColor="text1" w:themeTint="D9"/>
              <w:sz w:val="18"/>
              <w:szCs w:val="18"/>
            </w:rPr>
            <w:t>.co.uk</w:t>
          </w:r>
        </w:p>
      </w:tc>
    </w:tr>
  </w:tbl>
  <w:p w14:paraId="0C047DB1" w14:textId="4465AC61" w:rsidR="00EA24CD" w:rsidRDefault="00EA24CD" w:rsidP="00EA24CD">
    <w:pPr>
      <w:pStyle w:val="Footer"/>
    </w:pPr>
    <w:r>
      <w:t xml:space="preserve">                                        </w:t>
    </w:r>
  </w:p>
  <w:p w14:paraId="61D3F4B0" w14:textId="5DB6314F" w:rsidR="00EA24CD" w:rsidRDefault="00EA24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6097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Description w:val="Footer table"/>
    </w:tblPr>
    <w:tblGrid>
      <w:gridCol w:w="13163"/>
    </w:tblGrid>
    <w:tr w:rsidR="004146AD" w14:paraId="4BFE6EF1" w14:textId="77777777" w:rsidTr="004146AD">
      <w:trPr>
        <w:trHeight w:val="842"/>
      </w:trPr>
      <w:tc>
        <w:tcPr>
          <w:tcW w:w="10530" w:type="dxa"/>
          <w:tcBorders>
            <w:right w:val="single" w:sz="4" w:space="0" w:color="auto"/>
          </w:tcBorders>
          <w:vAlign w:val="center"/>
        </w:tcPr>
        <w:p w14:paraId="534B8D24" w14:textId="5928B792" w:rsidR="004146AD" w:rsidRDefault="004146AD" w:rsidP="004D5FA8">
          <w:pPr>
            <w:pStyle w:val="Footer"/>
          </w:pPr>
        </w:p>
      </w:tc>
    </w:tr>
    <w:tr w:rsidR="004146AD" w14:paraId="0F824680" w14:textId="77777777" w:rsidTr="004146AD">
      <w:trPr>
        <w:trHeight w:val="842"/>
      </w:trPr>
      <w:tc>
        <w:tcPr>
          <w:tcW w:w="10530" w:type="dxa"/>
          <w:tcBorders>
            <w:right w:val="single" w:sz="4" w:space="0" w:color="auto"/>
          </w:tcBorders>
        </w:tcPr>
        <w:p w14:paraId="20977059" w14:textId="77777777" w:rsidR="004D5FA8" w:rsidRDefault="004D5FA8" w:rsidP="004146AD">
          <w:pPr>
            <w:pStyle w:val="p1"/>
            <w:rPr>
              <w:color w:val="262626" w:themeColor="text1" w:themeTint="D9"/>
              <w:sz w:val="18"/>
              <w:szCs w:val="18"/>
            </w:rPr>
          </w:pPr>
        </w:p>
        <w:p w14:paraId="497EFE7A" w14:textId="77777777" w:rsidR="004D5FA8" w:rsidRDefault="004D5FA8" w:rsidP="004146AD">
          <w:pPr>
            <w:pStyle w:val="p1"/>
            <w:rPr>
              <w:color w:val="262626" w:themeColor="text1" w:themeTint="D9"/>
              <w:sz w:val="18"/>
              <w:szCs w:val="18"/>
            </w:rPr>
          </w:pPr>
        </w:p>
        <w:p w14:paraId="44B0ABF7" w14:textId="6CBDD41B" w:rsidR="004146AD" w:rsidRPr="004146AD" w:rsidRDefault="004D5FA8" w:rsidP="004146AD">
          <w:pPr>
            <w:pStyle w:val="p1"/>
            <w:rPr>
              <w:color w:val="262626" w:themeColor="text1" w:themeTint="D9"/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4E5F9D20" wp14:editId="739BCE7C">
                <wp:simplePos x="0" y="0"/>
                <wp:positionH relativeFrom="margin">
                  <wp:posOffset>-67310</wp:posOffset>
                </wp:positionH>
                <wp:positionV relativeFrom="margin">
                  <wp:posOffset>101600</wp:posOffset>
                </wp:positionV>
                <wp:extent cx="1078865" cy="932180"/>
                <wp:effectExtent l="0" t="0" r="635" b="0"/>
                <wp:wrapSquare wrapText="bothSides"/>
                <wp:docPr id="2045208379" name="Picture 20452083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8865" cy="932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146AD" w:rsidRPr="004146AD">
            <w:rPr>
              <w:color w:val="262626" w:themeColor="text1" w:themeTint="D9"/>
              <w:sz w:val="18"/>
              <w:szCs w:val="18"/>
            </w:rPr>
            <w:t>URPROJECT LTD</w:t>
          </w:r>
        </w:p>
        <w:p w14:paraId="48C20603" w14:textId="5ADE7195" w:rsidR="004146AD" w:rsidRPr="004146AD" w:rsidRDefault="004146AD" w:rsidP="004146AD">
          <w:pPr>
            <w:pStyle w:val="p1"/>
            <w:rPr>
              <w:color w:val="262626" w:themeColor="text1" w:themeTint="D9"/>
              <w:sz w:val="18"/>
              <w:szCs w:val="18"/>
            </w:rPr>
          </w:pPr>
          <w:r w:rsidRPr="004146AD">
            <w:rPr>
              <w:color w:val="262626" w:themeColor="text1" w:themeTint="D9"/>
              <w:sz w:val="18"/>
              <w:szCs w:val="18"/>
            </w:rPr>
            <w:t>Company number: 16336005</w:t>
          </w:r>
        </w:p>
        <w:p w14:paraId="566D6E6A" w14:textId="526FF839" w:rsidR="004146AD" w:rsidRPr="004146AD" w:rsidRDefault="004146AD" w:rsidP="004146AD">
          <w:pPr>
            <w:pStyle w:val="p1"/>
            <w:rPr>
              <w:color w:val="262626" w:themeColor="text1" w:themeTint="D9"/>
              <w:sz w:val="18"/>
              <w:szCs w:val="18"/>
            </w:rPr>
          </w:pPr>
          <w:r w:rsidRPr="004146AD">
            <w:rPr>
              <w:color w:val="262626" w:themeColor="text1" w:themeTint="D9"/>
              <w:sz w:val="18"/>
              <w:szCs w:val="18"/>
            </w:rPr>
            <w:t>Registered office address: 20 Wenlock Road, London, England, N1 7GU</w:t>
          </w:r>
        </w:p>
        <w:p w14:paraId="502AA82A" w14:textId="50DB51C1" w:rsidR="004146AD" w:rsidRPr="004146AD" w:rsidRDefault="004146AD" w:rsidP="004146AD">
          <w:pPr>
            <w:pStyle w:val="p1"/>
            <w:rPr>
              <w:color w:val="262626" w:themeColor="text1" w:themeTint="D9"/>
              <w:sz w:val="18"/>
              <w:szCs w:val="18"/>
            </w:rPr>
          </w:pPr>
          <w:r w:rsidRPr="004146AD">
            <w:rPr>
              <w:color w:val="262626" w:themeColor="text1" w:themeTint="D9"/>
              <w:sz w:val="18"/>
              <w:szCs w:val="18"/>
            </w:rPr>
            <w:t>Private Limited Company</w:t>
          </w:r>
        </w:p>
      </w:tc>
    </w:tr>
  </w:tbl>
  <w:p w14:paraId="7AF2F135" w14:textId="76F0E258" w:rsidR="0083660C" w:rsidRDefault="004146AD">
    <w:pPr>
      <w:pStyle w:val="Footer"/>
    </w:pPr>
    <w:r>
      <w:t xml:space="preserve">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93652E" w14:textId="77777777" w:rsidR="00CD77F6" w:rsidRDefault="00CD77F6">
      <w:r>
        <w:separator/>
      </w:r>
    </w:p>
  </w:footnote>
  <w:footnote w:type="continuationSeparator" w:id="0">
    <w:p w14:paraId="20CB29A7" w14:textId="77777777" w:rsidR="00CD77F6" w:rsidRDefault="00CD7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34E518" w14:textId="475C3C1D" w:rsidR="00DA0AC6" w:rsidRDefault="002B6261">
    <w:pPr>
      <w:pStyle w:val="Header"/>
    </w:pPr>
    <w:r>
      <w:rPr>
        <w:noProof/>
        <w:sz w:val="22"/>
        <w:szCs w:val="22"/>
      </w:rPr>
    </w:r>
    <w:r w:rsidR="002B6261">
      <w:rPr>
        <w:noProof/>
        <w:sz w:val="22"/>
        <w:szCs w:val="22"/>
      </w:rPr>
      <w:pict w14:anchorId="387B043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4818969" o:spid="_x0000_s1026" type="#_x0000_t136" alt="" style="position:absolute;margin-left:0;margin-top:0;width:626.5pt;height:134.25pt;rotation:315;z-index:-251616256;mso-wrap-edited:f;mso-width-percent:0;mso-height-percent:0;mso-position-horizontal:center;mso-position-horizontal-relative:margin;mso-position-vertical:center;mso-position-vertical-relative:margin;mso-width-percent:0;mso-height-percent:0" o:allowincell="f" fillcolor="#2ed5b7" stroked="f">
          <v:fill opacity="28835f"/>
          <v:textpath style="font-family:&quot;GALVJI-BOLDOBLIQUE&quot;;font-size:1pt;font-style:italic" string="UrProject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CF98A" w14:textId="599ABF08" w:rsidR="00D6450D" w:rsidRDefault="002B6261">
    <w:pPr>
      <w:pStyle w:val="Header"/>
    </w:pPr>
    <w:r>
      <w:rPr>
        <w:noProof/>
        <w:sz w:val="22"/>
        <w:szCs w:val="22"/>
      </w:rPr>
    </w:r>
    <w:r w:rsidR="002B6261">
      <w:rPr>
        <w:noProof/>
        <w:sz w:val="22"/>
        <w:szCs w:val="22"/>
      </w:rPr>
      <w:pict w14:anchorId="209F6E7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4818970" o:spid="_x0000_s1028" type="#_x0000_t136" alt="" style="position:absolute;margin-left:0;margin-top:0;width:626.5pt;height:134.25pt;rotation:315;z-index:-251614208;mso-wrap-edited:f;mso-width-percent:0;mso-height-percent:0;mso-position-horizontal:center;mso-position-horizontal-relative:margin;mso-position-vertical:center;mso-position-vertical-relative:margin;mso-width-percent:0;mso-height-percent:0" o:allowincell="f" fillcolor="#2ed5b7" stroked="f">
          <v:fill opacity="28835f"/>
          <v:textpath style="font-family:&quot;GALVJI-BOLDOBLIQUE&quot;;font-size:1pt;font-style:italic" string="UrProject Ltd"/>
          <w10:wrap anchorx="margin" anchory="margin"/>
        </v:shape>
      </w:pict>
    </w:r>
    <w:r w:rsidR="00D6450D">
      <w:t xml:space="preserve">                                         </w:t>
    </w:r>
    <w:r w:rsidR="00D6450D">
      <w:rPr>
        <w:noProof/>
      </w:rPr>
      <w:drawing>
        <wp:inline distT="0" distB="0" distL="0" distR="0" wp14:anchorId="115DB54E" wp14:editId="53012E8E">
          <wp:extent cx="3077588" cy="673223"/>
          <wp:effectExtent l="0" t="0" r="0" b="0"/>
          <wp:docPr id="186080598" name="Picture 8" descr="A blue and green text on a black background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4103125" name="Picture 8" descr="A blue and green text on a black background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78466" cy="7171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DBAB06" w14:textId="0600AEC2" w:rsidR="00EA24CD" w:rsidRDefault="002B6261">
    <w:pPr>
      <w:pStyle w:val="Header"/>
    </w:pPr>
    <w:r>
      <w:rPr>
        <w:noProof/>
        <w:sz w:val="22"/>
        <w:szCs w:val="22"/>
      </w:rPr>
    </w:r>
    <w:r w:rsidR="002B6261">
      <w:rPr>
        <w:noProof/>
        <w:sz w:val="22"/>
        <w:szCs w:val="22"/>
      </w:rPr>
      <w:pict w14:anchorId="633D011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4818968" o:spid="_x0000_s1027" type="#_x0000_t136" alt="" style="position:absolute;margin-left:0;margin-top:0;width:626.5pt;height:134.25pt;rotation:315;z-index:-251618304;mso-wrap-edited:f;mso-width-percent:0;mso-height-percent:0;mso-position-horizontal:center;mso-position-horizontal-relative:margin;mso-position-vertical:center;mso-position-vertical-relative:margin;mso-width-percent:0;mso-height-percent:0" o:allowincell="f" fillcolor="#2ed5b7" stroked="f">
          <v:fill opacity="28835f"/>
          <v:textpath style="font-family:&quot;GALVJI-BOLDOBLIQUE&quot;;font-size:1pt;font-style:italic" string="UrProject Ltd"/>
          <w10:wrap anchorx="margin" anchory="margin"/>
        </v:shape>
      </w:pict>
    </w:r>
    <w:r w:rsidR="00EA24CD">
      <w:t xml:space="preserve">                       </w:t>
    </w:r>
    <w:r w:rsidR="00D6450D">
      <w:t xml:space="preserve">              </w:t>
    </w:r>
    <w:r w:rsidR="00EA24CD">
      <w:t xml:space="preserve">      </w:t>
    </w:r>
    <w:r w:rsidR="004D5FA8">
      <w:rPr>
        <w:noProof/>
      </w:rPr>
      <w:drawing>
        <wp:inline distT="0" distB="0" distL="0" distR="0" wp14:anchorId="15493837" wp14:editId="675E075D">
          <wp:extent cx="3077588" cy="673223"/>
          <wp:effectExtent l="0" t="0" r="0" b="0"/>
          <wp:docPr id="1115253206" name="Picture 8" descr="A blue and green text on a black background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4103125" name="Picture 8" descr="A blue and green text on a black background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78466" cy="7171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8C04699" w14:textId="77777777" w:rsidR="00EA24CD" w:rsidRDefault="00EA24C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26EF7C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C5C410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E10D6D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B48B55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A509EA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C0E5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7F0F54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0EEE52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878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656E65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945B2"/>
    <w:multiLevelType w:val="hybridMultilevel"/>
    <w:tmpl w:val="E9261DFA"/>
    <w:lvl w:ilvl="0" w:tplc="24C4F8EA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FD857C7"/>
    <w:multiLevelType w:val="hybridMultilevel"/>
    <w:tmpl w:val="AF3E62B6"/>
    <w:lvl w:ilvl="0" w:tplc="5B60FC82">
      <w:numFmt w:val="bullet"/>
      <w:lvlText w:val="•"/>
      <w:lvlJc w:val="left"/>
      <w:pPr>
        <w:ind w:left="1440" w:hanging="72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FF634E3"/>
    <w:multiLevelType w:val="hybridMultilevel"/>
    <w:tmpl w:val="6748C3F6"/>
    <w:lvl w:ilvl="0" w:tplc="24C4F8EA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66756BE"/>
    <w:multiLevelType w:val="hybridMultilevel"/>
    <w:tmpl w:val="1F487DA8"/>
    <w:lvl w:ilvl="0" w:tplc="24C4F8EA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8500498"/>
    <w:multiLevelType w:val="hybridMultilevel"/>
    <w:tmpl w:val="E676DAC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1010E38"/>
    <w:multiLevelType w:val="hybridMultilevel"/>
    <w:tmpl w:val="33BAC34A"/>
    <w:lvl w:ilvl="0" w:tplc="CD7C99A8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A153AEA"/>
    <w:multiLevelType w:val="hybridMultilevel"/>
    <w:tmpl w:val="AE801986"/>
    <w:lvl w:ilvl="0" w:tplc="24C4F8EA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70240A8"/>
    <w:multiLevelType w:val="hybridMultilevel"/>
    <w:tmpl w:val="4EDA8464"/>
    <w:lvl w:ilvl="0" w:tplc="8468037E">
      <w:numFmt w:val="bullet"/>
      <w:lvlText w:val="•"/>
      <w:lvlJc w:val="left"/>
      <w:pPr>
        <w:ind w:left="1440" w:hanging="72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D2B0ADE"/>
    <w:multiLevelType w:val="hybridMultilevel"/>
    <w:tmpl w:val="4CB89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5400852">
    <w:abstractNumId w:val="9"/>
  </w:num>
  <w:num w:numId="2" w16cid:durableId="1315111236">
    <w:abstractNumId w:val="7"/>
  </w:num>
  <w:num w:numId="3" w16cid:durableId="1857228826">
    <w:abstractNumId w:val="6"/>
  </w:num>
  <w:num w:numId="4" w16cid:durableId="2143688111">
    <w:abstractNumId w:val="5"/>
  </w:num>
  <w:num w:numId="5" w16cid:durableId="1086263228">
    <w:abstractNumId w:val="4"/>
  </w:num>
  <w:num w:numId="6" w16cid:durableId="1373192036">
    <w:abstractNumId w:val="8"/>
  </w:num>
  <w:num w:numId="7" w16cid:durableId="885675146">
    <w:abstractNumId w:val="3"/>
  </w:num>
  <w:num w:numId="8" w16cid:durableId="663631868">
    <w:abstractNumId w:val="2"/>
  </w:num>
  <w:num w:numId="9" w16cid:durableId="593788026">
    <w:abstractNumId w:val="1"/>
  </w:num>
  <w:num w:numId="10" w16cid:durableId="1527331981">
    <w:abstractNumId w:val="0"/>
  </w:num>
  <w:num w:numId="11" w16cid:durableId="1599175370">
    <w:abstractNumId w:val="18"/>
  </w:num>
  <w:num w:numId="12" w16cid:durableId="139467565">
    <w:abstractNumId w:val="17"/>
  </w:num>
  <w:num w:numId="13" w16cid:durableId="2074935351">
    <w:abstractNumId w:val="14"/>
  </w:num>
  <w:num w:numId="14" w16cid:durableId="2112509997">
    <w:abstractNumId w:val="13"/>
  </w:num>
  <w:num w:numId="15" w16cid:durableId="75252146">
    <w:abstractNumId w:val="10"/>
  </w:num>
  <w:num w:numId="16" w16cid:durableId="793521475">
    <w:abstractNumId w:val="11"/>
  </w:num>
  <w:num w:numId="17" w16cid:durableId="508564298">
    <w:abstractNumId w:val="12"/>
  </w:num>
  <w:num w:numId="18" w16cid:durableId="161050366">
    <w:abstractNumId w:val="15"/>
  </w:num>
  <w:num w:numId="19" w16cid:durableId="52444687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wtjAzMDUyMLc0MjBW0lEKTi0uzszPAykwrAUAHbG2rywAAAA="/>
  </w:docVars>
  <w:rsids>
    <w:rsidRoot w:val="00884689"/>
    <w:rsid w:val="00043A67"/>
    <w:rsid w:val="00052B53"/>
    <w:rsid w:val="0005716B"/>
    <w:rsid w:val="000D6427"/>
    <w:rsid w:val="000D7E54"/>
    <w:rsid w:val="00126184"/>
    <w:rsid w:val="00155E8E"/>
    <w:rsid w:val="00164CA3"/>
    <w:rsid w:val="001B38D1"/>
    <w:rsid w:val="00221229"/>
    <w:rsid w:val="002B6261"/>
    <w:rsid w:val="002E4194"/>
    <w:rsid w:val="002F0EB2"/>
    <w:rsid w:val="00302C99"/>
    <w:rsid w:val="00390066"/>
    <w:rsid w:val="003A6814"/>
    <w:rsid w:val="003C311E"/>
    <w:rsid w:val="003C3665"/>
    <w:rsid w:val="004146AD"/>
    <w:rsid w:val="0044177B"/>
    <w:rsid w:val="004B726E"/>
    <w:rsid w:val="004D5FA8"/>
    <w:rsid w:val="004D7D1A"/>
    <w:rsid w:val="004F6309"/>
    <w:rsid w:val="0052393A"/>
    <w:rsid w:val="00563F79"/>
    <w:rsid w:val="005C149C"/>
    <w:rsid w:val="005D3C48"/>
    <w:rsid w:val="00612A12"/>
    <w:rsid w:val="00613768"/>
    <w:rsid w:val="006467F7"/>
    <w:rsid w:val="00654338"/>
    <w:rsid w:val="00666C0F"/>
    <w:rsid w:val="00691C69"/>
    <w:rsid w:val="006D2D3C"/>
    <w:rsid w:val="0070509A"/>
    <w:rsid w:val="0073367F"/>
    <w:rsid w:val="007417A9"/>
    <w:rsid w:val="00743AFE"/>
    <w:rsid w:val="00755DD4"/>
    <w:rsid w:val="00767D9C"/>
    <w:rsid w:val="00776874"/>
    <w:rsid w:val="007E7712"/>
    <w:rsid w:val="0083660C"/>
    <w:rsid w:val="008753D8"/>
    <w:rsid w:val="00884689"/>
    <w:rsid w:val="00891A78"/>
    <w:rsid w:val="00892612"/>
    <w:rsid w:val="008C4841"/>
    <w:rsid w:val="008F1A63"/>
    <w:rsid w:val="00974CF5"/>
    <w:rsid w:val="00993EE6"/>
    <w:rsid w:val="009978E9"/>
    <w:rsid w:val="00A21B4E"/>
    <w:rsid w:val="00A76D86"/>
    <w:rsid w:val="00A80190"/>
    <w:rsid w:val="00AA51DC"/>
    <w:rsid w:val="00BA1072"/>
    <w:rsid w:val="00BC55A5"/>
    <w:rsid w:val="00BE3B9B"/>
    <w:rsid w:val="00BF69B5"/>
    <w:rsid w:val="00C91111"/>
    <w:rsid w:val="00CC3E65"/>
    <w:rsid w:val="00CD3787"/>
    <w:rsid w:val="00CD77F6"/>
    <w:rsid w:val="00D346BE"/>
    <w:rsid w:val="00D348AE"/>
    <w:rsid w:val="00D6450D"/>
    <w:rsid w:val="00DA0AC6"/>
    <w:rsid w:val="00DA1AF3"/>
    <w:rsid w:val="00E513D5"/>
    <w:rsid w:val="00E8180E"/>
    <w:rsid w:val="00EA24CD"/>
    <w:rsid w:val="00EB477D"/>
    <w:rsid w:val="00F13C81"/>
    <w:rsid w:val="00F16219"/>
    <w:rsid w:val="00F56C88"/>
    <w:rsid w:val="00FD4468"/>
    <w:rsid w:val="00FD5127"/>
    <w:rsid w:val="00FF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A8434B"/>
  <w15:docId w15:val="{B934959E-4F4F-44FC-BC63-FEEC07705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8" w:unhideWhenUsed="1" w:qFormat="1"/>
    <w:lsdException w:name="heading 3" w:semiHidden="1" w:uiPriority="8" w:unhideWhenUsed="1" w:qFormat="1"/>
    <w:lsdException w:name="heading 4" w:semiHidden="1" w:uiPriority="8" w:qFormat="1"/>
    <w:lsdException w:name="heading 5" w:semiHidden="1" w:uiPriority="8" w:unhideWhenUsed="1" w:qFormat="1"/>
    <w:lsdException w:name="heading 6" w:semiHidden="1" w:uiPriority="8" w:unhideWhenUsed="1" w:qFormat="1"/>
    <w:lsdException w:name="heading 7" w:semiHidden="1" w:uiPriority="8" w:unhideWhenUsed="1" w:qFormat="1"/>
    <w:lsdException w:name="heading 8" w:semiHidden="1" w:uiPriority="8" w:unhideWhenUsed="1" w:qFormat="1"/>
    <w:lsdException w:name="heading 9" w:semiHidden="1" w:uiPriority="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qFormat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D2D3C"/>
    <w:pPr>
      <w:spacing w:after="0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uiPriority w:val="8"/>
    <w:unhideWhenUsed/>
    <w:qFormat/>
    <w:pPr>
      <w:outlineLvl w:val="0"/>
    </w:pPr>
    <w:rPr>
      <w:rFonts w:asciiTheme="majorHAnsi" w:hAnsiTheme="majorHAnsi"/>
      <w:szCs w:val="32"/>
    </w:rPr>
  </w:style>
  <w:style w:type="paragraph" w:styleId="Heading2">
    <w:name w:val="heading 2"/>
    <w:basedOn w:val="Normal"/>
    <w:link w:val="Heading2Char"/>
    <w:uiPriority w:val="8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8"/>
    <w:semiHidden/>
    <w:unhideWhenUsed/>
    <w:qFormat/>
    <w:rsid w:val="00155E8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4">
    <w:name w:val="heading 4"/>
    <w:basedOn w:val="Normal"/>
    <w:next w:val="Normal"/>
    <w:link w:val="Heading4Char"/>
    <w:uiPriority w:val="8"/>
    <w:semiHidden/>
    <w:qFormat/>
    <w:rsid w:val="00155E8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8"/>
    <w:semiHidden/>
    <w:unhideWhenUsed/>
    <w:qFormat/>
    <w:rsid w:val="00155E8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8"/>
    <w:semiHidden/>
    <w:unhideWhenUsed/>
    <w:qFormat/>
    <w:rsid w:val="00155E8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8"/>
    <w:semiHidden/>
    <w:unhideWhenUsed/>
    <w:qFormat/>
    <w:rsid w:val="00155E8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8">
    <w:name w:val="heading 8"/>
    <w:basedOn w:val="Normal"/>
    <w:next w:val="Normal"/>
    <w:link w:val="Heading8Char"/>
    <w:uiPriority w:val="8"/>
    <w:semiHidden/>
    <w:unhideWhenUsed/>
    <w:qFormat/>
    <w:rsid w:val="00155E8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8"/>
    <w:semiHidden/>
    <w:unhideWhenUsed/>
    <w:qFormat/>
    <w:rsid w:val="00155E8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unhideWhenUsed/>
    <w:rPr>
      <w:rFonts w:cs="Tahoma"/>
      <w:szCs w:val="16"/>
    </w:rPr>
  </w:style>
  <w:style w:type="character" w:styleId="PlaceholderText">
    <w:name w:val="Placeholder Text"/>
    <w:basedOn w:val="DefaultParagraphFont"/>
    <w:uiPriority w:val="99"/>
    <w:semiHidden/>
    <w:rsid w:val="00302C99"/>
    <w:rPr>
      <w:color w:val="747474" w:themeColor="background2" w:themeShade="80"/>
    </w:rPr>
  </w:style>
  <w:style w:type="paragraph" w:styleId="Header">
    <w:name w:val="header"/>
    <w:basedOn w:val="Normal"/>
    <w:link w:val="HeaderChar"/>
    <w:uiPriority w:val="98"/>
    <w:unhideWhenUsed/>
  </w:style>
  <w:style w:type="character" w:customStyle="1" w:styleId="HeaderChar">
    <w:name w:val="Header Char"/>
    <w:basedOn w:val="DefaultParagraphFont"/>
    <w:link w:val="Header"/>
    <w:uiPriority w:val="98"/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dress">
    <w:name w:val="Address"/>
    <w:basedOn w:val="Normal"/>
    <w:uiPriority w:val="4"/>
    <w:qFormat/>
  </w:style>
  <w:style w:type="paragraph" w:styleId="Date">
    <w:name w:val="Date"/>
    <w:basedOn w:val="Normal"/>
    <w:next w:val="Salutation"/>
    <w:link w:val="DateChar"/>
    <w:uiPriority w:val="4"/>
    <w:qFormat/>
    <w:pPr>
      <w:spacing w:before="240" w:after="240" w:line="276" w:lineRule="auto"/>
    </w:pPr>
  </w:style>
  <w:style w:type="character" w:customStyle="1" w:styleId="DateChar">
    <w:name w:val="Date Char"/>
    <w:basedOn w:val="DefaultParagraphFont"/>
    <w:link w:val="Date"/>
    <w:uiPriority w:val="4"/>
    <w:rPr>
      <w:rFonts w:asciiTheme="minorHAnsi" w:hAnsiTheme="minorHAnsi"/>
      <w:sz w:val="18"/>
      <w:szCs w:val="24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480" w:after="240" w:line="276" w:lineRule="auto"/>
      <w:contextualSpacing/>
    </w:pPr>
  </w:style>
  <w:style w:type="character" w:customStyle="1" w:styleId="SalutationChar">
    <w:name w:val="Salutation Char"/>
    <w:basedOn w:val="DefaultParagraphFont"/>
    <w:link w:val="Salutation"/>
    <w:uiPriority w:val="5"/>
    <w:rPr>
      <w:rFonts w:asciiTheme="minorHAnsi" w:hAnsiTheme="minorHAnsi"/>
      <w:sz w:val="18"/>
      <w:szCs w:val="24"/>
    </w:rPr>
  </w:style>
  <w:style w:type="paragraph" w:styleId="Closing">
    <w:name w:val="Closing"/>
    <w:basedOn w:val="Normal"/>
    <w:next w:val="Normal"/>
    <w:link w:val="ClosingChar"/>
    <w:uiPriority w:val="6"/>
    <w:qFormat/>
    <w:pPr>
      <w:spacing w:before="400" w:after="1000" w:line="276" w:lineRule="auto"/>
    </w:pPr>
  </w:style>
  <w:style w:type="character" w:customStyle="1" w:styleId="ClosingChar">
    <w:name w:val="Closing Char"/>
    <w:basedOn w:val="DefaultParagraphFont"/>
    <w:link w:val="Closing"/>
    <w:uiPriority w:val="6"/>
    <w:rPr>
      <w:rFonts w:asciiTheme="minorHAnsi" w:hAnsiTheme="minorHAnsi"/>
      <w:sz w:val="18"/>
      <w:szCs w:val="24"/>
    </w:rPr>
  </w:style>
  <w:style w:type="paragraph" w:customStyle="1" w:styleId="ContactInfo">
    <w:name w:val="Contact Info"/>
    <w:basedOn w:val="Normal"/>
    <w:uiPriority w:val="7"/>
    <w:qFormat/>
    <w:pPr>
      <w:jc w:val="right"/>
    </w:pPr>
    <w:rPr>
      <w:caps/>
    </w:rPr>
  </w:style>
  <w:style w:type="paragraph" w:styleId="Title">
    <w:name w:val="Title"/>
    <w:basedOn w:val="Normal"/>
    <w:link w:val="TitleChar"/>
    <w:uiPriority w:val="1"/>
    <w:qFormat/>
    <w:pPr>
      <w:spacing w:before="200" w:after="1280"/>
      <w:contextualSpacing/>
      <w:jc w:val="center"/>
    </w:pPr>
    <w:rPr>
      <w:rFonts w:asciiTheme="majorHAnsi" w:eastAsiaTheme="majorEastAsia" w:hAnsiTheme="majorHAnsi" w:cstheme="majorBidi"/>
      <w:b/>
      <w:caps/>
      <w:color w:val="404040" w:themeColor="text1" w:themeTint="BF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color w:val="404040" w:themeColor="text1" w:themeTint="BF"/>
      <w:kern w:val="28"/>
      <w:sz w:val="44"/>
      <w:szCs w:val="56"/>
    </w:rPr>
  </w:style>
  <w:style w:type="character" w:customStyle="1" w:styleId="Heading2Char">
    <w:name w:val="Heading 2 Char"/>
    <w:basedOn w:val="DefaultParagraphFont"/>
    <w:link w:val="Heading2"/>
    <w:uiPriority w:val="8"/>
    <w:semiHidden/>
    <w:rPr>
      <w:rFonts w:asciiTheme="majorHAnsi" w:eastAsiaTheme="majorEastAsia" w:hAnsiTheme="majorHAnsi" w:cstheme="majorBidi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155E8E"/>
  </w:style>
  <w:style w:type="paragraph" w:styleId="BlockText">
    <w:name w:val="Block Text"/>
    <w:basedOn w:val="Normal"/>
    <w:semiHidden/>
    <w:unhideWhenUsed/>
    <w:rsid w:val="00302C99"/>
    <w:pPr>
      <w:pBdr>
        <w:top w:val="single" w:sz="2" w:space="10" w:color="0F4761" w:themeColor="accent1" w:themeShade="BF" w:shadow="1"/>
        <w:left w:val="single" w:sz="2" w:space="10" w:color="0F4761" w:themeColor="accent1" w:themeShade="BF" w:shadow="1"/>
        <w:bottom w:val="single" w:sz="2" w:space="10" w:color="0F4761" w:themeColor="accent1" w:themeShade="BF" w:shadow="1"/>
        <w:right w:val="single" w:sz="2" w:space="10" w:color="0F4761" w:themeColor="accent1" w:themeShade="BF" w:shadow="1"/>
      </w:pBdr>
      <w:ind w:left="1152" w:right="1152"/>
    </w:pPr>
    <w:rPr>
      <w:rFonts w:eastAsiaTheme="minorEastAsia" w:cstheme="minorBidi"/>
      <w:i/>
      <w:iCs/>
      <w:color w:val="0F4761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155E8E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155E8E"/>
  </w:style>
  <w:style w:type="paragraph" w:styleId="BodyText2">
    <w:name w:val="Body Text 2"/>
    <w:basedOn w:val="Normal"/>
    <w:link w:val="BodyText2Char"/>
    <w:semiHidden/>
    <w:unhideWhenUsed/>
    <w:rsid w:val="00155E8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155E8E"/>
  </w:style>
  <w:style w:type="paragraph" w:styleId="BodyText3">
    <w:name w:val="Body Text 3"/>
    <w:basedOn w:val="Normal"/>
    <w:link w:val="BodyText3Char"/>
    <w:semiHidden/>
    <w:unhideWhenUsed/>
    <w:rsid w:val="00155E8E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155E8E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155E8E"/>
    <w:pPr>
      <w:spacing w:after="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155E8E"/>
  </w:style>
  <w:style w:type="paragraph" w:styleId="BodyTextIndent">
    <w:name w:val="Body Text Indent"/>
    <w:basedOn w:val="Normal"/>
    <w:link w:val="BodyTextIndentChar"/>
    <w:semiHidden/>
    <w:unhideWhenUsed/>
    <w:rsid w:val="00155E8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155E8E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155E8E"/>
    <w:pPr>
      <w:spacing w:after="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155E8E"/>
  </w:style>
  <w:style w:type="paragraph" w:styleId="BodyTextIndent2">
    <w:name w:val="Body Text Indent 2"/>
    <w:basedOn w:val="Normal"/>
    <w:link w:val="BodyTextIndent2Char"/>
    <w:semiHidden/>
    <w:unhideWhenUsed/>
    <w:rsid w:val="00155E8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155E8E"/>
  </w:style>
  <w:style w:type="paragraph" w:styleId="BodyTextIndent3">
    <w:name w:val="Body Text Indent 3"/>
    <w:basedOn w:val="Normal"/>
    <w:link w:val="BodyTextIndent3Char"/>
    <w:semiHidden/>
    <w:unhideWhenUsed/>
    <w:rsid w:val="00155E8E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155E8E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155E8E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155E8E"/>
    <w:pPr>
      <w:spacing w:after="200"/>
    </w:pPr>
    <w:rPr>
      <w:i/>
      <w:iCs/>
      <w:color w:val="0E2841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155E8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155E8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</w:rPr>
      <w:tblPr/>
      <w:tcPr>
        <w:shd w:val="clear" w:color="auto" w:fill="83CAE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3CAE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F476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F4761" w:themeFill="accent1" w:themeFillShade="BF"/>
      </w:tc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155E8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</w:rPr>
      <w:tblPr/>
      <w:tcPr>
        <w:shd w:val="clear" w:color="auto" w:fill="F6C5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C5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155E8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</w:rPr>
      <w:tblPr/>
      <w:tcPr>
        <w:shd w:val="clear" w:color="auto" w:fill="84E290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4E290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24F1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24F1A" w:themeFill="accent3" w:themeFillShade="BF"/>
      </w:tc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155E8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</w:rPr>
      <w:tblPr/>
      <w:tcPr>
        <w:shd w:val="clear" w:color="auto" w:fill="95DCF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5DCF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B769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B769F" w:themeFill="accent4" w:themeFillShade="BF"/>
      </w:tc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shd w:val="clear" w:color="auto" w:fill="7BD3F5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155E8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</w:rPr>
      <w:tblPr/>
      <w:tcPr>
        <w:shd w:val="clear" w:color="auto" w:fill="E59ED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ED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155E8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</w:rPr>
      <w:tblPr/>
      <w:tcPr>
        <w:shd w:val="clear" w:color="auto" w:fill="B3E5A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E5A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shd w:val="clear" w:color="auto" w:fill="A0DF8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155E8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155E8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0F2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155E8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0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155E8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0F8E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7EAA" w:themeFill="accent4" w:themeFillShade="CC"/>
      </w:tcPr>
    </w:tblStylePr>
    <w:tblStylePr w:type="lastRow">
      <w:rPr>
        <w:b/>
        <w:bCs/>
        <w:color w:val="0C7EA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155E8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5F6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4551C" w:themeFill="accent3" w:themeFillShade="CC"/>
      </w:tcPr>
    </w:tblStylePr>
    <w:tblStylePr w:type="lastRow">
      <w:rPr>
        <w:b/>
        <w:bCs/>
        <w:color w:val="14551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155E8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7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8524" w:themeFill="accent6" w:themeFillShade="CC"/>
      </w:tcPr>
    </w:tblStylePr>
    <w:tblStylePr w:type="lastRow">
      <w:rPr>
        <w:b/>
        <w:bCs/>
        <w:color w:val="3E852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155E8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8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275" w:themeFill="accent5" w:themeFillShade="CC"/>
      </w:tcPr>
    </w:tblStylePr>
    <w:tblStylePr w:type="lastRow">
      <w:rPr>
        <w:b/>
        <w:bCs/>
        <w:color w:val="7F227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155E8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155E8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2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394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394D" w:themeColor="accent1" w:themeShade="99"/>
          <w:insideV w:val="nil"/>
        </w:tcBorders>
        <w:shd w:val="clear" w:color="auto" w:fill="0C394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94D" w:themeFill="accent1" w:themeFillShade="99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64BDE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155E8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E97132" w:themeColor="accent2"/>
        <w:bottom w:val="single" w:sz="4" w:space="0" w:color="E97132" w:themeColor="accent2"/>
        <w:right w:val="single" w:sz="4" w:space="0" w:color="E9713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0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3F1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3F10" w:themeColor="accent2" w:themeShade="99"/>
          <w:insideV w:val="nil"/>
        </w:tcBorders>
        <w:shd w:val="clear" w:color="auto" w:fill="993F1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3F10" w:themeFill="accent2" w:themeFillShade="99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4B7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155E8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F9ED5" w:themeColor="accent4"/>
        <w:left w:val="single" w:sz="4" w:space="0" w:color="196B24" w:themeColor="accent3"/>
        <w:bottom w:val="single" w:sz="4" w:space="0" w:color="196B24" w:themeColor="accent3"/>
        <w:right w:val="single" w:sz="4" w:space="0" w:color="196B2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8E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F9E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401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4015" w:themeColor="accent3" w:themeShade="99"/>
          <w:insideV w:val="nil"/>
        </w:tcBorders>
        <w:shd w:val="clear" w:color="auto" w:fill="0F401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015" w:themeFill="accent3" w:themeFillShade="99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155E8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96B24" w:themeColor="accent3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6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96B2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5E7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5E7F" w:themeColor="accent4" w:themeShade="99"/>
          <w:insideV w:val="nil"/>
        </w:tcBorders>
        <w:shd w:val="clear" w:color="auto" w:fill="095E7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5E7F" w:themeFill="accent4" w:themeFillShade="99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7BD3F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155E8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A72E" w:themeColor="accent6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7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A72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95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957" w:themeColor="accent5" w:themeShade="99"/>
          <w:insideV w:val="nil"/>
        </w:tcBorders>
        <w:shd w:val="clear" w:color="auto" w:fill="5F195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957" w:themeFill="accent5" w:themeFillShade="99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DE86D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155E8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02B93" w:themeColor="accent5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8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64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641B" w:themeColor="accent6" w:themeShade="99"/>
          <w:insideV w:val="nil"/>
        </w:tcBorders>
        <w:shd w:val="clear" w:color="auto" w:fill="2E64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41B" w:themeFill="accent6" w:themeFillShade="99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A0DF8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155E8E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55E8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55E8E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55E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55E8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155E8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155E8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A2F4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F476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155E8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971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40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4E1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155E8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96B2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C351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24F1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155E8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F9ED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4E6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769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155E8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02B9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154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206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155E8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A72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31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7C2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</w:style>
  <w:style w:type="paragraph" w:styleId="DocumentMap">
    <w:name w:val="Document Map"/>
    <w:basedOn w:val="Normal"/>
    <w:link w:val="DocumentMapChar"/>
    <w:semiHidden/>
    <w:unhideWhenUsed/>
    <w:rsid w:val="00155E8E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155E8E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155E8E"/>
  </w:style>
  <w:style w:type="character" w:customStyle="1" w:styleId="E-mailSignatureChar">
    <w:name w:val="E-mail Signature Char"/>
    <w:basedOn w:val="DefaultParagraphFont"/>
    <w:link w:val="E-mailSignature"/>
    <w:semiHidden/>
    <w:rsid w:val="00155E8E"/>
  </w:style>
  <w:style w:type="character" w:styleId="Emphasis">
    <w:name w:val="Emphasis"/>
    <w:basedOn w:val="DefaultParagraphFont"/>
    <w:semiHidden/>
    <w:unhideWhenUsed/>
    <w:qFormat/>
    <w:rsid w:val="00155E8E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155E8E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155E8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155E8E"/>
    <w:rPr>
      <w:szCs w:val="20"/>
    </w:rPr>
  </w:style>
  <w:style w:type="paragraph" w:styleId="EnvelopeAddress">
    <w:name w:val="envelope address"/>
    <w:basedOn w:val="Normal"/>
    <w:semiHidden/>
    <w:unhideWhenUsed/>
    <w:rsid w:val="00155E8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semiHidden/>
    <w:unhideWhenUsed/>
    <w:rsid w:val="00155E8E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155E8E"/>
    <w:rPr>
      <w:color w:val="96607D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155E8E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155E8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55E8E"/>
    <w:rPr>
      <w:szCs w:val="20"/>
    </w:rPr>
  </w:style>
  <w:style w:type="table" w:styleId="GridTable1Light">
    <w:name w:val="Grid Table 1 Light"/>
    <w:basedOn w:val="TableNormal"/>
    <w:uiPriority w:val="46"/>
    <w:rsid w:val="00155E8E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155E8E"/>
    <w:pPr>
      <w:spacing w:after="0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55E8E"/>
    <w:pPr>
      <w:spacing w:after="0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55E8E"/>
    <w:pPr>
      <w:spacing w:after="0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55E8E"/>
    <w:pPr>
      <w:spacing w:after="0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55E8E"/>
    <w:pPr>
      <w:spacing w:after="0"/>
    </w:pPr>
    <w:tblPr>
      <w:tblStyleRowBandSize w:val="1"/>
      <w:tblStyleColBandSize w:val="1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55E8E"/>
    <w:pPr>
      <w:spacing w:after="0"/>
    </w:pPr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55E8E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155E8E"/>
    <w:pPr>
      <w:spacing w:after="0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155E8E"/>
    <w:pPr>
      <w:spacing w:after="0"/>
    </w:pPr>
    <w:tblPr>
      <w:tblStyleRowBandSize w:val="1"/>
      <w:tblStyleColBandSize w:val="1"/>
      <w:tblBorders>
        <w:top w:val="single" w:sz="2" w:space="0" w:color="F1A983" w:themeColor="accent2" w:themeTint="99"/>
        <w:bottom w:val="single" w:sz="2" w:space="0" w:color="F1A983" w:themeColor="accent2" w:themeTint="99"/>
        <w:insideH w:val="single" w:sz="2" w:space="0" w:color="F1A983" w:themeColor="accent2" w:themeTint="99"/>
        <w:insideV w:val="single" w:sz="2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A9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155E8E"/>
    <w:pPr>
      <w:spacing w:after="0"/>
    </w:pPr>
    <w:tblPr>
      <w:tblStyleRowBandSize w:val="1"/>
      <w:tblStyleColBandSize w:val="1"/>
      <w:tblBorders>
        <w:top w:val="single" w:sz="2" w:space="0" w:color="47D459" w:themeColor="accent3" w:themeTint="99"/>
        <w:bottom w:val="single" w:sz="2" w:space="0" w:color="47D459" w:themeColor="accent3" w:themeTint="99"/>
        <w:insideH w:val="single" w:sz="2" w:space="0" w:color="47D459" w:themeColor="accent3" w:themeTint="99"/>
        <w:insideV w:val="single" w:sz="2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7D45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155E8E"/>
    <w:pPr>
      <w:spacing w:after="0"/>
    </w:pPr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155E8E"/>
    <w:pPr>
      <w:spacing w:after="0"/>
    </w:pPr>
    <w:tblPr>
      <w:tblStyleRowBandSize w:val="1"/>
      <w:tblStyleColBandSize w:val="1"/>
      <w:tblBorders>
        <w:top w:val="single" w:sz="2" w:space="0" w:color="D86DCB" w:themeColor="accent5" w:themeTint="99"/>
        <w:bottom w:val="single" w:sz="2" w:space="0" w:color="D86DCB" w:themeColor="accent5" w:themeTint="99"/>
        <w:insideH w:val="single" w:sz="2" w:space="0" w:color="D86DCB" w:themeColor="accent5" w:themeTint="99"/>
        <w:insideV w:val="single" w:sz="2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DC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155E8E"/>
    <w:pPr>
      <w:spacing w:after="0"/>
    </w:pPr>
    <w:tblPr>
      <w:tblStyleRowBandSize w:val="1"/>
      <w:tblStyleColBandSize w:val="1"/>
      <w:tblBorders>
        <w:top w:val="single" w:sz="2" w:space="0" w:color="8DD873" w:themeColor="accent6" w:themeTint="99"/>
        <w:bottom w:val="single" w:sz="2" w:space="0" w:color="8DD873" w:themeColor="accent6" w:themeTint="99"/>
        <w:insideH w:val="single" w:sz="2" w:space="0" w:color="8DD873" w:themeColor="accent6" w:themeTint="99"/>
        <w:insideV w:val="single" w:sz="2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D873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3">
    <w:name w:val="Grid Table 3"/>
    <w:basedOn w:val="TableNormal"/>
    <w:uiPriority w:val="48"/>
    <w:rsid w:val="00155E8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155E8E"/>
    <w:pPr>
      <w:spacing w:after="0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155E8E"/>
    <w:pPr>
      <w:spacing w:after="0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bottom w:val="single" w:sz="4" w:space="0" w:color="F1A983" w:themeColor="accent2" w:themeTint="99"/>
        </w:tcBorders>
      </w:tcPr>
    </w:tblStylePr>
    <w:tblStylePr w:type="nwCell">
      <w:tblPr/>
      <w:tcPr>
        <w:tcBorders>
          <w:bottom w:val="single" w:sz="4" w:space="0" w:color="F1A983" w:themeColor="accent2" w:themeTint="99"/>
        </w:tcBorders>
      </w:tcPr>
    </w:tblStylePr>
    <w:tblStylePr w:type="seCell">
      <w:tblPr/>
      <w:tcPr>
        <w:tcBorders>
          <w:top w:val="single" w:sz="4" w:space="0" w:color="F1A983" w:themeColor="accent2" w:themeTint="99"/>
        </w:tcBorders>
      </w:tcPr>
    </w:tblStylePr>
    <w:tblStylePr w:type="swCell">
      <w:tblPr/>
      <w:tcPr>
        <w:tcBorders>
          <w:top w:val="single" w:sz="4" w:space="0" w:color="F1A9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155E8E"/>
    <w:pPr>
      <w:spacing w:after="0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bottom w:val="single" w:sz="4" w:space="0" w:color="47D459" w:themeColor="accent3" w:themeTint="99"/>
        </w:tcBorders>
      </w:tcPr>
    </w:tblStylePr>
    <w:tblStylePr w:type="nwCell">
      <w:tblPr/>
      <w:tcPr>
        <w:tcBorders>
          <w:bottom w:val="single" w:sz="4" w:space="0" w:color="47D459" w:themeColor="accent3" w:themeTint="99"/>
        </w:tcBorders>
      </w:tcPr>
    </w:tblStylePr>
    <w:tblStylePr w:type="seCell">
      <w:tblPr/>
      <w:tcPr>
        <w:tcBorders>
          <w:top w:val="single" w:sz="4" w:space="0" w:color="47D459" w:themeColor="accent3" w:themeTint="99"/>
        </w:tcBorders>
      </w:tcPr>
    </w:tblStylePr>
    <w:tblStylePr w:type="swCell">
      <w:tblPr/>
      <w:tcPr>
        <w:tcBorders>
          <w:top w:val="single" w:sz="4" w:space="0" w:color="47D45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155E8E"/>
    <w:pPr>
      <w:spacing w:after="0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155E8E"/>
    <w:pPr>
      <w:spacing w:after="0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bottom w:val="single" w:sz="4" w:space="0" w:color="D86DCB" w:themeColor="accent5" w:themeTint="99"/>
        </w:tcBorders>
      </w:tcPr>
    </w:tblStylePr>
    <w:tblStylePr w:type="nwCell">
      <w:tblPr/>
      <w:tcPr>
        <w:tcBorders>
          <w:bottom w:val="single" w:sz="4" w:space="0" w:color="D86DCB" w:themeColor="accent5" w:themeTint="99"/>
        </w:tcBorders>
      </w:tcPr>
    </w:tblStylePr>
    <w:tblStylePr w:type="seCell">
      <w:tblPr/>
      <w:tcPr>
        <w:tcBorders>
          <w:top w:val="single" w:sz="4" w:space="0" w:color="D86DCB" w:themeColor="accent5" w:themeTint="99"/>
        </w:tcBorders>
      </w:tcPr>
    </w:tblStylePr>
    <w:tblStylePr w:type="swCell">
      <w:tblPr/>
      <w:tcPr>
        <w:tcBorders>
          <w:top w:val="single" w:sz="4" w:space="0" w:color="D86DC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155E8E"/>
    <w:pPr>
      <w:spacing w:after="0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bottom w:val="single" w:sz="4" w:space="0" w:color="8DD873" w:themeColor="accent6" w:themeTint="99"/>
        </w:tcBorders>
      </w:tcPr>
    </w:tblStylePr>
    <w:tblStylePr w:type="nwCell">
      <w:tblPr/>
      <w:tcPr>
        <w:tcBorders>
          <w:bottom w:val="single" w:sz="4" w:space="0" w:color="8DD873" w:themeColor="accent6" w:themeTint="99"/>
        </w:tcBorders>
      </w:tcPr>
    </w:tblStylePr>
    <w:tblStylePr w:type="seCell">
      <w:tblPr/>
      <w:tcPr>
        <w:tcBorders>
          <w:top w:val="single" w:sz="4" w:space="0" w:color="8DD873" w:themeColor="accent6" w:themeTint="99"/>
        </w:tcBorders>
      </w:tcPr>
    </w:tblStylePr>
    <w:tblStylePr w:type="swCell">
      <w:tblPr/>
      <w:tcPr>
        <w:tcBorders>
          <w:top w:val="single" w:sz="4" w:space="0" w:color="8DD873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155E8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55E8E"/>
    <w:pPr>
      <w:spacing w:after="0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55E8E"/>
    <w:pPr>
      <w:spacing w:after="0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155E8E"/>
    <w:pPr>
      <w:spacing w:after="0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155E8E"/>
    <w:pPr>
      <w:spacing w:after="0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155E8E"/>
    <w:pPr>
      <w:spacing w:after="0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155E8E"/>
    <w:pPr>
      <w:spacing w:after="0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5Dark">
    <w:name w:val="Grid Table 5 Dark"/>
    <w:basedOn w:val="TableNormal"/>
    <w:uiPriority w:val="50"/>
    <w:rsid w:val="00155E8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155E8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155E8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155E8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155E8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155E8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155E8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B3E5A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55E8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155E8E"/>
    <w:pPr>
      <w:spacing w:after="0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155E8E"/>
    <w:pPr>
      <w:spacing w:after="0"/>
    </w:pPr>
    <w:rPr>
      <w:color w:val="BF4E14" w:themeColor="accent2" w:themeShade="BF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55E8E"/>
    <w:pPr>
      <w:spacing w:after="0"/>
    </w:pPr>
    <w:rPr>
      <w:color w:val="124F1A" w:themeColor="accent3" w:themeShade="BF"/>
    </w:r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55E8E"/>
    <w:pPr>
      <w:spacing w:after="0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55E8E"/>
    <w:pPr>
      <w:spacing w:after="0"/>
    </w:pPr>
    <w:rPr>
      <w:color w:val="77206D" w:themeColor="accent5" w:themeShade="BF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155E8E"/>
    <w:pPr>
      <w:spacing w:after="0"/>
    </w:pPr>
    <w:rPr>
      <w:color w:val="3A7C22" w:themeColor="accent6" w:themeShade="BF"/>
    </w:r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155E8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155E8E"/>
    <w:pPr>
      <w:spacing w:after="0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155E8E"/>
    <w:pPr>
      <w:spacing w:after="0"/>
    </w:pPr>
    <w:rPr>
      <w:color w:val="BF4E14" w:themeColor="accent2" w:themeShade="BF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bottom w:val="single" w:sz="4" w:space="0" w:color="F1A983" w:themeColor="accent2" w:themeTint="99"/>
        </w:tcBorders>
      </w:tcPr>
    </w:tblStylePr>
    <w:tblStylePr w:type="nwCell">
      <w:tblPr/>
      <w:tcPr>
        <w:tcBorders>
          <w:bottom w:val="single" w:sz="4" w:space="0" w:color="F1A983" w:themeColor="accent2" w:themeTint="99"/>
        </w:tcBorders>
      </w:tcPr>
    </w:tblStylePr>
    <w:tblStylePr w:type="seCell">
      <w:tblPr/>
      <w:tcPr>
        <w:tcBorders>
          <w:top w:val="single" w:sz="4" w:space="0" w:color="F1A983" w:themeColor="accent2" w:themeTint="99"/>
        </w:tcBorders>
      </w:tcPr>
    </w:tblStylePr>
    <w:tblStylePr w:type="swCell">
      <w:tblPr/>
      <w:tcPr>
        <w:tcBorders>
          <w:top w:val="single" w:sz="4" w:space="0" w:color="F1A9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55E8E"/>
    <w:pPr>
      <w:spacing w:after="0"/>
    </w:pPr>
    <w:rPr>
      <w:color w:val="124F1A" w:themeColor="accent3" w:themeShade="BF"/>
    </w:r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bottom w:val="single" w:sz="4" w:space="0" w:color="47D459" w:themeColor="accent3" w:themeTint="99"/>
        </w:tcBorders>
      </w:tcPr>
    </w:tblStylePr>
    <w:tblStylePr w:type="nwCell">
      <w:tblPr/>
      <w:tcPr>
        <w:tcBorders>
          <w:bottom w:val="single" w:sz="4" w:space="0" w:color="47D459" w:themeColor="accent3" w:themeTint="99"/>
        </w:tcBorders>
      </w:tcPr>
    </w:tblStylePr>
    <w:tblStylePr w:type="seCell">
      <w:tblPr/>
      <w:tcPr>
        <w:tcBorders>
          <w:top w:val="single" w:sz="4" w:space="0" w:color="47D459" w:themeColor="accent3" w:themeTint="99"/>
        </w:tcBorders>
      </w:tcPr>
    </w:tblStylePr>
    <w:tblStylePr w:type="swCell">
      <w:tblPr/>
      <w:tcPr>
        <w:tcBorders>
          <w:top w:val="single" w:sz="4" w:space="0" w:color="47D45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155E8E"/>
    <w:pPr>
      <w:spacing w:after="0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155E8E"/>
    <w:pPr>
      <w:spacing w:after="0"/>
    </w:pPr>
    <w:rPr>
      <w:color w:val="77206D" w:themeColor="accent5" w:themeShade="BF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bottom w:val="single" w:sz="4" w:space="0" w:color="D86DCB" w:themeColor="accent5" w:themeTint="99"/>
        </w:tcBorders>
      </w:tcPr>
    </w:tblStylePr>
    <w:tblStylePr w:type="nwCell">
      <w:tblPr/>
      <w:tcPr>
        <w:tcBorders>
          <w:bottom w:val="single" w:sz="4" w:space="0" w:color="D86DCB" w:themeColor="accent5" w:themeTint="99"/>
        </w:tcBorders>
      </w:tcPr>
    </w:tblStylePr>
    <w:tblStylePr w:type="seCell">
      <w:tblPr/>
      <w:tcPr>
        <w:tcBorders>
          <w:top w:val="single" w:sz="4" w:space="0" w:color="D86DCB" w:themeColor="accent5" w:themeTint="99"/>
        </w:tcBorders>
      </w:tcPr>
    </w:tblStylePr>
    <w:tblStylePr w:type="swCell">
      <w:tblPr/>
      <w:tcPr>
        <w:tcBorders>
          <w:top w:val="single" w:sz="4" w:space="0" w:color="D86DC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155E8E"/>
    <w:pPr>
      <w:spacing w:after="0"/>
    </w:pPr>
    <w:rPr>
      <w:color w:val="3A7C22" w:themeColor="accent6" w:themeShade="BF"/>
    </w:r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bottom w:val="single" w:sz="4" w:space="0" w:color="8DD873" w:themeColor="accent6" w:themeTint="99"/>
        </w:tcBorders>
      </w:tcPr>
    </w:tblStylePr>
    <w:tblStylePr w:type="nwCell">
      <w:tblPr/>
      <w:tcPr>
        <w:tcBorders>
          <w:bottom w:val="single" w:sz="4" w:space="0" w:color="8DD873" w:themeColor="accent6" w:themeTint="99"/>
        </w:tcBorders>
      </w:tcPr>
    </w:tblStylePr>
    <w:tblStylePr w:type="seCell">
      <w:tblPr/>
      <w:tcPr>
        <w:tcBorders>
          <w:top w:val="single" w:sz="4" w:space="0" w:color="8DD873" w:themeColor="accent6" w:themeTint="99"/>
        </w:tcBorders>
      </w:tcPr>
    </w:tblStylePr>
    <w:tblStylePr w:type="swCell">
      <w:tblPr/>
      <w:tcPr>
        <w:tcBorders>
          <w:top w:val="single" w:sz="4" w:space="0" w:color="8DD873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155E8E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8"/>
    <w:semiHidden/>
    <w:rsid w:val="00155E8E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8"/>
    <w:semiHidden/>
    <w:rsid w:val="00155E8E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8"/>
    <w:semiHidden/>
    <w:rsid w:val="00155E8E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8"/>
    <w:semiHidden/>
    <w:rsid w:val="00155E8E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8"/>
    <w:semiHidden/>
    <w:rsid w:val="00155E8E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8"/>
    <w:semiHidden/>
    <w:rsid w:val="00155E8E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8"/>
    <w:semiHidden/>
    <w:rsid w:val="00155E8E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155E8E"/>
  </w:style>
  <w:style w:type="paragraph" w:styleId="HTMLAddress">
    <w:name w:val="HTML Address"/>
    <w:basedOn w:val="Normal"/>
    <w:link w:val="HTMLAddressChar"/>
    <w:semiHidden/>
    <w:unhideWhenUsed/>
    <w:rsid w:val="00155E8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155E8E"/>
    <w:rPr>
      <w:i/>
      <w:iCs/>
    </w:rPr>
  </w:style>
  <w:style w:type="character" w:styleId="HTMLCite">
    <w:name w:val="HTML Cite"/>
    <w:basedOn w:val="DefaultParagraphFont"/>
    <w:semiHidden/>
    <w:unhideWhenUsed/>
    <w:rsid w:val="00155E8E"/>
    <w:rPr>
      <w:i/>
      <w:iCs/>
    </w:rPr>
  </w:style>
  <w:style w:type="character" w:styleId="HTMLCode">
    <w:name w:val="HTML Code"/>
    <w:basedOn w:val="DefaultParagraphFont"/>
    <w:semiHidden/>
    <w:unhideWhenUsed/>
    <w:rsid w:val="00155E8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155E8E"/>
    <w:rPr>
      <w:i/>
      <w:iCs/>
    </w:rPr>
  </w:style>
  <w:style w:type="character" w:styleId="HTMLKeyboard">
    <w:name w:val="HTML Keyboard"/>
    <w:basedOn w:val="DefaultParagraphFont"/>
    <w:semiHidden/>
    <w:unhideWhenUsed/>
    <w:rsid w:val="00155E8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155E8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155E8E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155E8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155E8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155E8E"/>
    <w:rPr>
      <w:i/>
      <w:iCs/>
    </w:rPr>
  </w:style>
  <w:style w:type="character" w:styleId="Hyperlink">
    <w:name w:val="Hyperlink"/>
    <w:basedOn w:val="DefaultParagraphFont"/>
    <w:semiHidden/>
    <w:unhideWhenUsed/>
    <w:rsid w:val="00302C99"/>
    <w:rPr>
      <w:color w:val="0F4761" w:themeColor="accent1" w:themeShade="BF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155E8E"/>
    <w:pPr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155E8E"/>
    <w:pPr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155E8E"/>
    <w:pPr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155E8E"/>
    <w:pPr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155E8E"/>
    <w:pPr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155E8E"/>
    <w:pPr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155E8E"/>
    <w:pPr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155E8E"/>
    <w:pPr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155E8E"/>
    <w:pPr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155E8E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02C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02C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02C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02C99"/>
    <w:rPr>
      <w:b/>
      <w:bCs/>
      <w:caps w:val="0"/>
      <w:smallCaps/>
      <w:color w:val="0F4761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155E8E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155E8E"/>
    <w:pPr>
      <w:spacing w:after="0"/>
    </w:p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1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  <w:shd w:val="clear" w:color="auto" w:fill="B2DEF2" w:themeFill="accent1" w:themeFillTint="3F"/>
      </w:tcPr>
    </w:tblStylePr>
    <w:tblStylePr w:type="band2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155E8E"/>
    <w:pPr>
      <w:spacing w:after="0"/>
    </w:p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  <w:insideH w:val="single" w:sz="8" w:space="0" w:color="E97132" w:themeColor="accent2"/>
        <w:insideV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18" w:space="0" w:color="E97132" w:themeColor="accent2"/>
          <w:right w:val="single" w:sz="8" w:space="0" w:color="E97132" w:themeColor="accent2"/>
          <w:insideH w:val="nil"/>
          <w:insideV w:val="single" w:sz="8" w:space="0" w:color="E971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H w:val="nil"/>
          <w:insideV w:val="single" w:sz="8" w:space="0" w:color="E971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band1Vert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  <w:shd w:val="clear" w:color="auto" w:fill="F9DBCC" w:themeFill="accent2" w:themeFillTint="3F"/>
      </w:tcPr>
    </w:tblStylePr>
    <w:tblStylePr w:type="band1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V w:val="single" w:sz="8" w:space="0" w:color="E97132" w:themeColor="accent2"/>
        </w:tcBorders>
        <w:shd w:val="clear" w:color="auto" w:fill="F9DBCC" w:themeFill="accent2" w:themeFillTint="3F"/>
      </w:tcPr>
    </w:tblStylePr>
    <w:tblStylePr w:type="band2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V w:val="single" w:sz="8" w:space="0" w:color="E9713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155E8E"/>
    <w:pPr>
      <w:spacing w:after="0"/>
    </w:p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  <w:insideH w:val="single" w:sz="8" w:space="0" w:color="196B24" w:themeColor="accent3"/>
        <w:insideV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18" w:space="0" w:color="196B24" w:themeColor="accent3"/>
          <w:right w:val="single" w:sz="8" w:space="0" w:color="196B24" w:themeColor="accent3"/>
          <w:insideH w:val="nil"/>
          <w:insideV w:val="single" w:sz="8" w:space="0" w:color="196B2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H w:val="nil"/>
          <w:insideV w:val="single" w:sz="8" w:space="0" w:color="196B2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  <w:shd w:val="clear" w:color="auto" w:fill="B3EDBA" w:themeFill="accent3" w:themeFillTint="3F"/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V w:val="single" w:sz="8" w:space="0" w:color="196B24" w:themeColor="accent3"/>
        </w:tcBorders>
        <w:shd w:val="clear" w:color="auto" w:fill="B3EDBA" w:themeFill="accent3" w:themeFillTint="3F"/>
      </w:tcPr>
    </w:tblStylePr>
    <w:tblStylePr w:type="band2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V w:val="single" w:sz="8" w:space="0" w:color="196B24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155E8E"/>
    <w:pPr>
      <w:spacing w:after="0"/>
    </w:p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  <w:insideH w:val="single" w:sz="8" w:space="0" w:color="0F9ED5" w:themeColor="accent4"/>
        <w:insideV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18" w:space="0" w:color="0F9ED5" w:themeColor="accent4"/>
          <w:right w:val="single" w:sz="8" w:space="0" w:color="0F9ED5" w:themeColor="accent4"/>
          <w:insideH w:val="nil"/>
          <w:insideV w:val="single" w:sz="8" w:space="0" w:color="0F9ED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H w:val="nil"/>
          <w:insideV w:val="single" w:sz="8" w:space="0" w:color="0F9ED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band1Vert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  <w:shd w:val="clear" w:color="auto" w:fill="BDE9FA" w:themeFill="accent4" w:themeFillTint="3F"/>
      </w:tcPr>
    </w:tblStylePr>
    <w:tblStylePr w:type="band1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V w:val="single" w:sz="8" w:space="0" w:color="0F9ED5" w:themeColor="accent4"/>
        </w:tcBorders>
        <w:shd w:val="clear" w:color="auto" w:fill="BDE9FA" w:themeFill="accent4" w:themeFillTint="3F"/>
      </w:tcPr>
    </w:tblStylePr>
    <w:tblStylePr w:type="band2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V w:val="single" w:sz="8" w:space="0" w:color="0F9ED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155E8E"/>
    <w:pPr>
      <w:spacing w:after="0"/>
    </w:p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1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  <w:shd w:val="clear" w:color="auto" w:fill="EFC3E9" w:themeFill="accent5" w:themeFillTint="3F"/>
      </w:tcPr>
    </w:tblStylePr>
    <w:tblStylePr w:type="band2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155E8E"/>
    <w:pPr>
      <w:spacing w:after="0"/>
    </w:p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18" w:space="0" w:color="4EA72E" w:themeColor="accent6"/>
          <w:right w:val="single" w:sz="8" w:space="0" w:color="4EA72E" w:themeColor="accent6"/>
          <w:insideH w:val="nil"/>
          <w:insideV w:val="single" w:sz="8" w:space="0" w:color="4EA72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H w:val="nil"/>
          <w:insideV w:val="single" w:sz="8" w:space="0" w:color="4EA72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band1Vert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4EA72E" w:themeColor="accent6"/>
        </w:tcBorders>
        <w:shd w:val="clear" w:color="auto" w:fill="D0EFC5" w:themeFill="accent6" w:themeFillTint="3F"/>
      </w:tcPr>
    </w:tblStylePr>
    <w:tblStylePr w:type="band2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4EA72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155E8E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155E8E"/>
    <w:pPr>
      <w:spacing w:after="0"/>
    </w:p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155E8E"/>
    <w:pPr>
      <w:spacing w:after="0"/>
    </w:p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band1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155E8E"/>
    <w:pPr>
      <w:spacing w:after="0"/>
    </w:p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155E8E"/>
    <w:pPr>
      <w:spacing w:after="0"/>
    </w:p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band1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155E8E"/>
    <w:pPr>
      <w:spacing w:after="0"/>
    </w:p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155E8E"/>
    <w:pPr>
      <w:spacing w:after="0"/>
    </w:p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band1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155E8E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155E8E"/>
    <w:pPr>
      <w:spacing w:after="0"/>
    </w:pPr>
    <w:rPr>
      <w:color w:val="0F4761" w:themeColor="accent1" w:themeShade="BF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155E8E"/>
    <w:pPr>
      <w:spacing w:after="0"/>
    </w:pPr>
    <w:rPr>
      <w:color w:val="BF4E14" w:themeColor="accent2" w:themeShade="BF"/>
    </w:rPr>
    <w:tblPr>
      <w:tblStyleRowBandSize w:val="1"/>
      <w:tblStyleColBandSize w:val="1"/>
      <w:tblBorders>
        <w:top w:val="single" w:sz="8" w:space="0" w:color="E97132" w:themeColor="accent2"/>
        <w:bottom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132" w:themeColor="accent2"/>
          <w:left w:val="nil"/>
          <w:bottom w:val="single" w:sz="8" w:space="0" w:color="E971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132" w:themeColor="accent2"/>
          <w:left w:val="nil"/>
          <w:bottom w:val="single" w:sz="8" w:space="0" w:color="E971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155E8E"/>
    <w:pPr>
      <w:spacing w:after="0"/>
    </w:pPr>
    <w:rPr>
      <w:color w:val="124F1A" w:themeColor="accent3" w:themeShade="BF"/>
    </w:rPr>
    <w:tblPr>
      <w:tblStyleRowBandSize w:val="1"/>
      <w:tblStyleColBandSize w:val="1"/>
      <w:tblBorders>
        <w:top w:val="single" w:sz="8" w:space="0" w:color="196B24" w:themeColor="accent3"/>
        <w:bottom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6B24" w:themeColor="accent3"/>
          <w:left w:val="nil"/>
          <w:bottom w:val="single" w:sz="8" w:space="0" w:color="196B2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6B24" w:themeColor="accent3"/>
          <w:left w:val="nil"/>
          <w:bottom w:val="single" w:sz="8" w:space="0" w:color="196B2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155E8E"/>
    <w:pPr>
      <w:spacing w:after="0"/>
    </w:pPr>
    <w:rPr>
      <w:color w:val="0B769F" w:themeColor="accent4" w:themeShade="BF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155E8E"/>
    <w:pPr>
      <w:spacing w:after="0"/>
    </w:pPr>
    <w:rPr>
      <w:color w:val="77206D" w:themeColor="accent5" w:themeShade="BF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155E8E"/>
    <w:pPr>
      <w:spacing w:after="0"/>
    </w:pPr>
    <w:rPr>
      <w:color w:val="3A7C22" w:themeColor="accent6" w:themeShade="BF"/>
    </w:rPr>
    <w:tblPr>
      <w:tblStyleRowBandSize w:val="1"/>
      <w:tblStyleColBandSize w:val="1"/>
      <w:tblBorders>
        <w:top w:val="single" w:sz="8" w:space="0" w:color="4EA72E" w:themeColor="accent6"/>
        <w:bottom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72E" w:themeColor="accent6"/>
          <w:left w:val="nil"/>
          <w:bottom w:val="single" w:sz="8" w:space="0" w:color="4EA72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72E" w:themeColor="accent6"/>
          <w:left w:val="nil"/>
          <w:bottom w:val="single" w:sz="8" w:space="0" w:color="4EA72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155E8E"/>
  </w:style>
  <w:style w:type="paragraph" w:styleId="List">
    <w:name w:val="List"/>
    <w:basedOn w:val="Normal"/>
    <w:semiHidden/>
    <w:unhideWhenUsed/>
    <w:rsid w:val="00155E8E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155E8E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155E8E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155E8E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155E8E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155E8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155E8E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155E8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155E8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155E8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155E8E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155E8E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155E8E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155E8E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155E8E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155E8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155E8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155E8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155E8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155E8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155E8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155E8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155E8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155E8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155E8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155E8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155E8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155E8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2">
    <w:name w:val="List Table 2"/>
    <w:basedOn w:val="TableNormal"/>
    <w:uiPriority w:val="47"/>
    <w:rsid w:val="00155E8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155E8E"/>
    <w:pPr>
      <w:spacing w:after="0"/>
    </w:pPr>
    <w:tblPr>
      <w:tblStyleRowBandSize w:val="1"/>
      <w:tblStyleColBandSize w:val="1"/>
      <w:tblBorders>
        <w:top w:val="single" w:sz="4" w:space="0" w:color="45B0E1" w:themeColor="accent1" w:themeTint="99"/>
        <w:bottom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155E8E"/>
    <w:pPr>
      <w:spacing w:after="0"/>
    </w:pPr>
    <w:tblPr>
      <w:tblStyleRowBandSize w:val="1"/>
      <w:tblStyleColBandSize w:val="1"/>
      <w:tblBorders>
        <w:top w:val="single" w:sz="4" w:space="0" w:color="F1A983" w:themeColor="accent2" w:themeTint="99"/>
        <w:bottom w:val="single" w:sz="4" w:space="0" w:color="F1A983" w:themeColor="accent2" w:themeTint="99"/>
        <w:insideH w:val="single" w:sz="4" w:space="0" w:color="F1A9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155E8E"/>
    <w:pPr>
      <w:spacing w:after="0"/>
    </w:pPr>
    <w:tblPr>
      <w:tblStyleRowBandSize w:val="1"/>
      <w:tblStyleColBandSize w:val="1"/>
      <w:tblBorders>
        <w:top w:val="single" w:sz="4" w:space="0" w:color="47D459" w:themeColor="accent3" w:themeTint="99"/>
        <w:bottom w:val="single" w:sz="4" w:space="0" w:color="47D459" w:themeColor="accent3" w:themeTint="99"/>
        <w:insideH w:val="single" w:sz="4" w:space="0" w:color="47D45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155E8E"/>
    <w:pPr>
      <w:spacing w:after="0"/>
    </w:pPr>
    <w:tblPr>
      <w:tblStyleRowBandSize w:val="1"/>
      <w:tblStyleColBandSize w:val="1"/>
      <w:tblBorders>
        <w:top w:val="single" w:sz="4" w:space="0" w:color="60CAF3" w:themeColor="accent4" w:themeTint="99"/>
        <w:bottom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155E8E"/>
    <w:pPr>
      <w:spacing w:after="0"/>
    </w:pPr>
    <w:tblPr>
      <w:tblStyleRowBandSize w:val="1"/>
      <w:tblStyleColBandSize w:val="1"/>
      <w:tblBorders>
        <w:top w:val="single" w:sz="4" w:space="0" w:color="D86DCB" w:themeColor="accent5" w:themeTint="99"/>
        <w:bottom w:val="single" w:sz="4" w:space="0" w:color="D86DCB" w:themeColor="accent5" w:themeTint="99"/>
        <w:insideH w:val="single" w:sz="4" w:space="0" w:color="D86DC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155E8E"/>
    <w:pPr>
      <w:spacing w:after="0"/>
    </w:pPr>
    <w:tblPr>
      <w:tblStyleRowBandSize w:val="1"/>
      <w:tblStyleColBandSize w:val="1"/>
      <w:tblBorders>
        <w:top w:val="single" w:sz="4" w:space="0" w:color="8DD873" w:themeColor="accent6" w:themeTint="99"/>
        <w:bottom w:val="single" w:sz="4" w:space="0" w:color="8DD873" w:themeColor="accent6" w:themeTint="99"/>
        <w:insideH w:val="single" w:sz="4" w:space="0" w:color="8DD873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3">
    <w:name w:val="List Table 3"/>
    <w:basedOn w:val="TableNormal"/>
    <w:uiPriority w:val="48"/>
    <w:rsid w:val="00155E8E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155E8E"/>
    <w:pPr>
      <w:spacing w:after="0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155E8E"/>
    <w:pPr>
      <w:spacing w:after="0"/>
    </w:pPr>
    <w:tblPr>
      <w:tblStyleRowBandSize w:val="1"/>
      <w:tblStyleColBandSize w:val="1"/>
      <w:tblBorders>
        <w:top w:val="single" w:sz="4" w:space="0" w:color="E97132" w:themeColor="accent2"/>
        <w:left w:val="single" w:sz="4" w:space="0" w:color="E97132" w:themeColor="accent2"/>
        <w:bottom w:val="single" w:sz="4" w:space="0" w:color="E97132" w:themeColor="accent2"/>
        <w:right w:val="single" w:sz="4" w:space="0" w:color="E9713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7132" w:themeColor="accent2"/>
          <w:right w:val="single" w:sz="4" w:space="0" w:color="E97132" w:themeColor="accent2"/>
        </w:tcBorders>
      </w:tcPr>
    </w:tblStylePr>
    <w:tblStylePr w:type="band1Horz">
      <w:tblPr/>
      <w:tcPr>
        <w:tcBorders>
          <w:top w:val="single" w:sz="4" w:space="0" w:color="E97132" w:themeColor="accent2"/>
          <w:bottom w:val="single" w:sz="4" w:space="0" w:color="E9713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7132" w:themeColor="accent2"/>
          <w:left w:val="nil"/>
        </w:tcBorders>
      </w:tcPr>
    </w:tblStylePr>
    <w:tblStylePr w:type="swCell">
      <w:tblPr/>
      <w:tcPr>
        <w:tcBorders>
          <w:top w:val="double" w:sz="4" w:space="0" w:color="E9713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155E8E"/>
    <w:pPr>
      <w:spacing w:after="0"/>
    </w:pPr>
    <w:tblPr>
      <w:tblStyleRowBandSize w:val="1"/>
      <w:tblStyleColBandSize w:val="1"/>
      <w:tblBorders>
        <w:top w:val="single" w:sz="4" w:space="0" w:color="196B24" w:themeColor="accent3"/>
        <w:left w:val="single" w:sz="4" w:space="0" w:color="196B24" w:themeColor="accent3"/>
        <w:bottom w:val="single" w:sz="4" w:space="0" w:color="196B24" w:themeColor="accent3"/>
        <w:right w:val="single" w:sz="4" w:space="0" w:color="196B2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96B24" w:themeColor="accent3"/>
          <w:right w:val="single" w:sz="4" w:space="0" w:color="196B24" w:themeColor="accent3"/>
        </w:tcBorders>
      </w:tcPr>
    </w:tblStylePr>
    <w:tblStylePr w:type="band1Horz">
      <w:tblPr/>
      <w:tcPr>
        <w:tcBorders>
          <w:top w:val="single" w:sz="4" w:space="0" w:color="196B24" w:themeColor="accent3"/>
          <w:bottom w:val="single" w:sz="4" w:space="0" w:color="196B2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96B24" w:themeColor="accent3"/>
          <w:left w:val="nil"/>
        </w:tcBorders>
      </w:tcPr>
    </w:tblStylePr>
    <w:tblStylePr w:type="swCell">
      <w:tblPr/>
      <w:tcPr>
        <w:tcBorders>
          <w:top w:val="double" w:sz="4" w:space="0" w:color="196B24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155E8E"/>
    <w:pPr>
      <w:spacing w:after="0"/>
    </w:pPr>
    <w:tblPr>
      <w:tblStyleRowBandSize w:val="1"/>
      <w:tblStyleColBandSize w:val="1"/>
      <w:tblBorders>
        <w:top w:val="single" w:sz="4" w:space="0" w:color="0F9ED5" w:themeColor="accent4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9ED5" w:themeColor="accent4"/>
          <w:right w:val="single" w:sz="4" w:space="0" w:color="0F9ED5" w:themeColor="accent4"/>
        </w:tcBorders>
      </w:tcPr>
    </w:tblStylePr>
    <w:tblStylePr w:type="band1Horz">
      <w:tblPr/>
      <w:tcPr>
        <w:tcBorders>
          <w:top w:val="single" w:sz="4" w:space="0" w:color="0F9ED5" w:themeColor="accent4"/>
          <w:bottom w:val="single" w:sz="4" w:space="0" w:color="0F9E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9ED5" w:themeColor="accent4"/>
          <w:left w:val="nil"/>
        </w:tcBorders>
      </w:tcPr>
    </w:tblStylePr>
    <w:tblStylePr w:type="swCell">
      <w:tblPr/>
      <w:tcPr>
        <w:tcBorders>
          <w:top w:val="double" w:sz="4" w:space="0" w:color="0F9ED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155E8E"/>
    <w:pPr>
      <w:spacing w:after="0"/>
    </w:pPr>
    <w:tblPr>
      <w:tblStyleRowBandSize w:val="1"/>
      <w:tblStyleColBandSize w:val="1"/>
      <w:tblBorders>
        <w:top w:val="single" w:sz="4" w:space="0" w:color="A02B93" w:themeColor="accent5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02B93" w:themeColor="accent5"/>
          <w:right w:val="single" w:sz="4" w:space="0" w:color="A02B93" w:themeColor="accent5"/>
        </w:tcBorders>
      </w:tcPr>
    </w:tblStylePr>
    <w:tblStylePr w:type="band1Horz">
      <w:tblPr/>
      <w:tcPr>
        <w:tcBorders>
          <w:top w:val="single" w:sz="4" w:space="0" w:color="A02B93" w:themeColor="accent5"/>
          <w:bottom w:val="single" w:sz="4" w:space="0" w:color="A02B9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02B93" w:themeColor="accent5"/>
          <w:left w:val="nil"/>
        </w:tcBorders>
      </w:tcPr>
    </w:tblStylePr>
    <w:tblStylePr w:type="swCell">
      <w:tblPr/>
      <w:tcPr>
        <w:tcBorders>
          <w:top w:val="double" w:sz="4" w:space="0" w:color="A02B9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155E8E"/>
    <w:pPr>
      <w:spacing w:after="0"/>
    </w:pPr>
    <w:tblPr>
      <w:tblStyleRowBandSize w:val="1"/>
      <w:tblStyleColBandSize w:val="1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A72E" w:themeColor="accent6"/>
          <w:right w:val="single" w:sz="4" w:space="0" w:color="4EA72E" w:themeColor="accent6"/>
        </w:tcBorders>
      </w:tcPr>
    </w:tblStylePr>
    <w:tblStylePr w:type="band1Horz">
      <w:tblPr/>
      <w:tcPr>
        <w:tcBorders>
          <w:top w:val="single" w:sz="4" w:space="0" w:color="4EA72E" w:themeColor="accent6"/>
          <w:bottom w:val="single" w:sz="4" w:space="0" w:color="4EA72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A72E" w:themeColor="accent6"/>
          <w:left w:val="nil"/>
        </w:tcBorders>
      </w:tcPr>
    </w:tblStylePr>
    <w:tblStylePr w:type="swCell">
      <w:tblPr/>
      <w:tcPr>
        <w:tcBorders>
          <w:top w:val="double" w:sz="4" w:space="0" w:color="4EA72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155E8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155E8E"/>
    <w:pPr>
      <w:spacing w:after="0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155E8E"/>
    <w:pPr>
      <w:spacing w:after="0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155E8E"/>
    <w:pPr>
      <w:spacing w:after="0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155E8E"/>
    <w:pPr>
      <w:spacing w:after="0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155E8E"/>
    <w:pPr>
      <w:spacing w:after="0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155E8E"/>
    <w:pPr>
      <w:spacing w:after="0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5Dark">
    <w:name w:val="List Table 5 Dark"/>
    <w:basedOn w:val="TableNormal"/>
    <w:uiPriority w:val="50"/>
    <w:rsid w:val="00155E8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155E8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tblBorders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155E8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97132" w:themeColor="accent2"/>
        <w:left w:val="single" w:sz="24" w:space="0" w:color="E97132" w:themeColor="accent2"/>
        <w:bottom w:val="single" w:sz="24" w:space="0" w:color="E97132" w:themeColor="accent2"/>
        <w:right w:val="single" w:sz="24" w:space="0" w:color="E97132" w:themeColor="accent2"/>
      </w:tblBorders>
    </w:tblPr>
    <w:tcPr>
      <w:shd w:val="clear" w:color="auto" w:fill="E9713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155E8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96B24" w:themeColor="accent3"/>
        <w:left w:val="single" w:sz="24" w:space="0" w:color="196B24" w:themeColor="accent3"/>
        <w:bottom w:val="single" w:sz="24" w:space="0" w:color="196B24" w:themeColor="accent3"/>
        <w:right w:val="single" w:sz="24" w:space="0" w:color="196B24" w:themeColor="accent3"/>
      </w:tblBorders>
    </w:tblPr>
    <w:tcPr>
      <w:shd w:val="clear" w:color="auto" w:fill="196B2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155E8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9ED5" w:themeColor="accent4"/>
        <w:left w:val="single" w:sz="24" w:space="0" w:color="0F9ED5" w:themeColor="accent4"/>
        <w:bottom w:val="single" w:sz="24" w:space="0" w:color="0F9ED5" w:themeColor="accent4"/>
        <w:right w:val="single" w:sz="24" w:space="0" w:color="0F9ED5" w:themeColor="accent4"/>
      </w:tblBorders>
    </w:tblPr>
    <w:tcPr>
      <w:shd w:val="clear" w:color="auto" w:fill="0F9ED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55E8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02B93" w:themeColor="accent5"/>
        <w:left w:val="single" w:sz="24" w:space="0" w:color="A02B93" w:themeColor="accent5"/>
        <w:bottom w:val="single" w:sz="24" w:space="0" w:color="A02B93" w:themeColor="accent5"/>
        <w:right w:val="single" w:sz="24" w:space="0" w:color="A02B93" w:themeColor="accent5"/>
      </w:tblBorders>
    </w:tblPr>
    <w:tcPr>
      <w:shd w:val="clear" w:color="auto" w:fill="A02B9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155E8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A72E" w:themeColor="accent6"/>
        <w:left w:val="single" w:sz="24" w:space="0" w:color="4EA72E" w:themeColor="accent6"/>
        <w:bottom w:val="single" w:sz="24" w:space="0" w:color="4EA72E" w:themeColor="accent6"/>
        <w:right w:val="single" w:sz="24" w:space="0" w:color="4EA72E" w:themeColor="accent6"/>
      </w:tblBorders>
    </w:tblPr>
    <w:tcPr>
      <w:shd w:val="clear" w:color="auto" w:fill="4EA72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155E8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155E8E"/>
    <w:pPr>
      <w:spacing w:after="0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55E8E"/>
    <w:pPr>
      <w:spacing w:after="0"/>
    </w:pPr>
    <w:rPr>
      <w:color w:val="BF4E14" w:themeColor="accent2" w:themeShade="BF"/>
    </w:rPr>
    <w:tblPr>
      <w:tblStyleRowBandSize w:val="1"/>
      <w:tblStyleColBandSize w:val="1"/>
      <w:tblBorders>
        <w:top w:val="single" w:sz="4" w:space="0" w:color="E97132" w:themeColor="accent2"/>
        <w:bottom w:val="single" w:sz="4" w:space="0" w:color="E9713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9713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155E8E"/>
    <w:pPr>
      <w:spacing w:after="0"/>
    </w:pPr>
    <w:rPr>
      <w:color w:val="124F1A" w:themeColor="accent3" w:themeShade="BF"/>
    </w:rPr>
    <w:tblPr>
      <w:tblStyleRowBandSize w:val="1"/>
      <w:tblStyleColBandSize w:val="1"/>
      <w:tblBorders>
        <w:top w:val="single" w:sz="4" w:space="0" w:color="196B24" w:themeColor="accent3"/>
        <w:bottom w:val="single" w:sz="4" w:space="0" w:color="196B2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96B2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155E8E"/>
    <w:pPr>
      <w:spacing w:after="0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0F9ED5" w:themeColor="accent4"/>
        <w:bottom w:val="single" w:sz="4" w:space="0" w:color="0F9ED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F9ED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155E8E"/>
    <w:pPr>
      <w:spacing w:after="0"/>
    </w:pPr>
    <w:rPr>
      <w:color w:val="77206D" w:themeColor="accent5" w:themeShade="BF"/>
    </w:rPr>
    <w:tblPr>
      <w:tblStyleRowBandSize w:val="1"/>
      <w:tblStyleColBandSize w:val="1"/>
      <w:tblBorders>
        <w:top w:val="single" w:sz="4" w:space="0" w:color="A02B93" w:themeColor="accent5"/>
        <w:bottom w:val="single" w:sz="4" w:space="0" w:color="A02B9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02B9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155E8E"/>
    <w:pPr>
      <w:spacing w:after="0"/>
    </w:pPr>
    <w:rPr>
      <w:color w:val="3A7C22" w:themeColor="accent6" w:themeShade="BF"/>
    </w:rPr>
    <w:tblPr>
      <w:tblStyleRowBandSize w:val="1"/>
      <w:tblStyleColBandSize w:val="1"/>
      <w:tblBorders>
        <w:top w:val="single" w:sz="4" w:space="0" w:color="4EA72E" w:themeColor="accent6"/>
        <w:bottom w:val="single" w:sz="4" w:space="0" w:color="4EA72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EA72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155E8E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55E8E"/>
    <w:pPr>
      <w:spacing w:after="0"/>
    </w:pPr>
    <w:rPr>
      <w:color w:val="0F476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5608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5608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5608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5608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155E8E"/>
    <w:pPr>
      <w:spacing w:after="0"/>
    </w:pPr>
    <w:rPr>
      <w:color w:val="BF4E1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9713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9713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9713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9713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155E8E"/>
    <w:pPr>
      <w:spacing w:after="0"/>
    </w:pPr>
    <w:rPr>
      <w:color w:val="124F1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96B2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96B2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96B2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96B2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155E8E"/>
    <w:pPr>
      <w:spacing w:after="0"/>
    </w:pPr>
    <w:rPr>
      <w:color w:val="0B769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9ED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9ED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9ED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9ED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155E8E"/>
    <w:pPr>
      <w:spacing w:after="0"/>
    </w:pPr>
    <w:rPr>
      <w:color w:val="77206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02B9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02B9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02B9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02B9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155E8E"/>
    <w:pPr>
      <w:spacing w:after="0"/>
    </w:pPr>
    <w:rPr>
      <w:color w:val="3A7C2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A72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A72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A72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A72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155E8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155E8E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155E8E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155E8E"/>
    <w:pPr>
      <w:spacing w:after="0"/>
    </w:p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  <w:insideV w:val="single" w:sz="8" w:space="0" w:color="2198CF" w:themeColor="accent1" w:themeTint="BF"/>
      </w:tblBorders>
    </w:tblPr>
    <w:tcPr>
      <w:shd w:val="clear" w:color="auto" w:fill="B2DEF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198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155E8E"/>
    <w:pPr>
      <w:spacing w:after="0"/>
    </w:pPr>
    <w:tblPr>
      <w:tblStyleRowBandSize w:val="1"/>
      <w:tblStyleColBandSize w:val="1"/>
      <w:tblBorders>
        <w:top w:val="single" w:sz="8" w:space="0" w:color="EE9465" w:themeColor="accent2" w:themeTint="BF"/>
        <w:left w:val="single" w:sz="8" w:space="0" w:color="EE9465" w:themeColor="accent2" w:themeTint="BF"/>
        <w:bottom w:val="single" w:sz="8" w:space="0" w:color="EE9465" w:themeColor="accent2" w:themeTint="BF"/>
        <w:right w:val="single" w:sz="8" w:space="0" w:color="EE9465" w:themeColor="accent2" w:themeTint="BF"/>
        <w:insideH w:val="single" w:sz="8" w:space="0" w:color="EE9465" w:themeColor="accent2" w:themeTint="BF"/>
        <w:insideV w:val="single" w:sz="8" w:space="0" w:color="EE9465" w:themeColor="accent2" w:themeTint="BF"/>
      </w:tblBorders>
    </w:tblPr>
    <w:tcPr>
      <w:shd w:val="clear" w:color="auto" w:fill="F9D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94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155E8E"/>
    <w:pPr>
      <w:spacing w:after="0"/>
    </w:pPr>
    <w:tblPr>
      <w:tblStyleRowBandSize w:val="1"/>
      <w:tblStyleColBandSize w:val="1"/>
      <w:tblBorders>
        <w:top w:val="single" w:sz="8" w:space="0" w:color="2BB73D" w:themeColor="accent3" w:themeTint="BF"/>
        <w:left w:val="single" w:sz="8" w:space="0" w:color="2BB73D" w:themeColor="accent3" w:themeTint="BF"/>
        <w:bottom w:val="single" w:sz="8" w:space="0" w:color="2BB73D" w:themeColor="accent3" w:themeTint="BF"/>
        <w:right w:val="single" w:sz="8" w:space="0" w:color="2BB73D" w:themeColor="accent3" w:themeTint="BF"/>
        <w:insideH w:val="single" w:sz="8" w:space="0" w:color="2BB73D" w:themeColor="accent3" w:themeTint="BF"/>
        <w:insideV w:val="single" w:sz="8" w:space="0" w:color="2BB73D" w:themeColor="accent3" w:themeTint="BF"/>
      </w:tblBorders>
    </w:tblPr>
    <w:tcPr>
      <w:shd w:val="clear" w:color="auto" w:fill="B3EDB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B73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155E8E"/>
    <w:pPr>
      <w:spacing w:after="0"/>
    </w:pPr>
    <w:tblPr>
      <w:tblStyleRowBandSize w:val="1"/>
      <w:tblStyleColBandSize w:val="1"/>
      <w:tblBorders>
        <w:top w:val="single" w:sz="8" w:space="0" w:color="39BEF1" w:themeColor="accent4" w:themeTint="BF"/>
        <w:left w:val="single" w:sz="8" w:space="0" w:color="39BEF1" w:themeColor="accent4" w:themeTint="BF"/>
        <w:bottom w:val="single" w:sz="8" w:space="0" w:color="39BEF1" w:themeColor="accent4" w:themeTint="BF"/>
        <w:right w:val="single" w:sz="8" w:space="0" w:color="39BEF1" w:themeColor="accent4" w:themeTint="BF"/>
        <w:insideH w:val="single" w:sz="8" w:space="0" w:color="39BEF1" w:themeColor="accent4" w:themeTint="BF"/>
        <w:insideV w:val="single" w:sz="8" w:space="0" w:color="39BEF1" w:themeColor="accent4" w:themeTint="BF"/>
      </w:tblBorders>
    </w:tblPr>
    <w:tcPr>
      <w:shd w:val="clear" w:color="auto" w:fill="BDE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9BEF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shd w:val="clear" w:color="auto" w:fill="7BD3F5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155E8E"/>
    <w:pPr>
      <w:spacing w:after="0"/>
    </w:p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  <w:insideV w:val="single" w:sz="8" w:space="0" w:color="CE49BF" w:themeColor="accent5" w:themeTint="BF"/>
      </w:tblBorders>
    </w:tblPr>
    <w:tcPr>
      <w:shd w:val="clear" w:color="auto" w:fill="EFC3E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9B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155E8E"/>
    <w:pPr>
      <w:spacing w:after="0"/>
    </w:pPr>
    <w:tblPr>
      <w:tblStyleRowBandSize w:val="1"/>
      <w:tblStyleColBandSize w:val="1"/>
      <w:tblBorders>
        <w:top w:val="single" w:sz="8" w:space="0" w:color="71CF50" w:themeColor="accent6" w:themeTint="BF"/>
        <w:left w:val="single" w:sz="8" w:space="0" w:color="71CF50" w:themeColor="accent6" w:themeTint="BF"/>
        <w:bottom w:val="single" w:sz="8" w:space="0" w:color="71CF50" w:themeColor="accent6" w:themeTint="BF"/>
        <w:right w:val="single" w:sz="8" w:space="0" w:color="71CF50" w:themeColor="accent6" w:themeTint="BF"/>
        <w:insideH w:val="single" w:sz="8" w:space="0" w:color="71CF50" w:themeColor="accent6" w:themeTint="BF"/>
        <w:insideV w:val="single" w:sz="8" w:space="0" w:color="71CF50" w:themeColor="accent6" w:themeTint="BF"/>
      </w:tblBorders>
    </w:tblPr>
    <w:tcPr>
      <w:shd w:val="clear" w:color="auto" w:fill="D0EFC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CF5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shd w:val="clear" w:color="auto" w:fill="A0DF8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155E8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155E8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cPr>
      <w:shd w:val="clear" w:color="auto" w:fill="B2DEF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0F2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E4F5" w:themeFill="accent1" w:themeFillTint="33"/>
      </w:tc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tcBorders>
          <w:insideH w:val="single" w:sz="6" w:space="0" w:color="156082" w:themeColor="accent1"/>
          <w:insideV w:val="single" w:sz="6" w:space="0" w:color="156082" w:themeColor="accent1"/>
        </w:tcBorders>
        <w:shd w:val="clear" w:color="auto" w:fill="64BDE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155E8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  <w:insideH w:val="single" w:sz="8" w:space="0" w:color="E97132" w:themeColor="accent2"/>
        <w:insideV w:val="single" w:sz="8" w:space="0" w:color="E97132" w:themeColor="accent2"/>
      </w:tblBorders>
    </w:tblPr>
    <w:tcPr>
      <w:shd w:val="clear" w:color="auto" w:fill="F9DB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F0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2D5" w:themeFill="accent2" w:themeFillTint="33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tcBorders>
          <w:insideH w:val="single" w:sz="6" w:space="0" w:color="E97132" w:themeColor="accent2"/>
          <w:insideV w:val="single" w:sz="6" w:space="0" w:color="E97132" w:themeColor="accent2"/>
        </w:tcBorders>
        <w:shd w:val="clear" w:color="auto" w:fill="F4B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155E8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  <w:insideH w:val="single" w:sz="8" w:space="0" w:color="196B24" w:themeColor="accent3"/>
        <w:insideV w:val="single" w:sz="8" w:space="0" w:color="196B24" w:themeColor="accent3"/>
      </w:tblBorders>
    </w:tblPr>
    <w:tcPr>
      <w:shd w:val="clear" w:color="auto" w:fill="B3EDB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0F8E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F0C7" w:themeFill="accent3" w:themeFillTint="33"/>
      </w:tc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tcBorders>
          <w:insideH w:val="single" w:sz="6" w:space="0" w:color="196B24" w:themeColor="accent3"/>
          <w:insideV w:val="single" w:sz="6" w:space="0" w:color="196B24" w:themeColor="accent3"/>
        </w:tcBorders>
        <w:shd w:val="clear" w:color="auto" w:fill="66DB7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155E8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  <w:insideH w:val="single" w:sz="8" w:space="0" w:color="0F9ED5" w:themeColor="accent4"/>
        <w:insideV w:val="single" w:sz="8" w:space="0" w:color="0F9ED5" w:themeColor="accent4"/>
      </w:tblBorders>
    </w:tblPr>
    <w:tcPr>
      <w:shd w:val="clear" w:color="auto" w:fill="BDE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5F6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DFB" w:themeFill="accent4" w:themeFillTint="33"/>
      </w:tc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tcBorders>
          <w:insideH w:val="single" w:sz="6" w:space="0" w:color="0F9ED5" w:themeColor="accent4"/>
          <w:insideV w:val="single" w:sz="6" w:space="0" w:color="0F9ED5" w:themeColor="accent4"/>
        </w:tcBorders>
        <w:shd w:val="clear" w:color="auto" w:fill="7BD3F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155E8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cPr>
      <w:shd w:val="clear" w:color="auto" w:fill="EFC3E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8E7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ED" w:themeFill="accent5" w:themeFillTint="33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tcBorders>
          <w:insideH w:val="single" w:sz="6" w:space="0" w:color="A02B93" w:themeColor="accent5"/>
          <w:insideV w:val="single" w:sz="6" w:space="0" w:color="A02B93" w:themeColor="accent5"/>
        </w:tcBorders>
        <w:shd w:val="clear" w:color="auto" w:fill="DE86D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155E8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cPr>
      <w:shd w:val="clear" w:color="auto" w:fill="D0EFC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8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D0" w:themeFill="accent6" w:themeFillTint="33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tcBorders>
          <w:insideH w:val="single" w:sz="6" w:space="0" w:color="4EA72E" w:themeColor="accent6"/>
          <w:insideV w:val="single" w:sz="6" w:space="0" w:color="4EA72E" w:themeColor="accent6"/>
        </w:tcBorders>
        <w:shd w:val="clear" w:color="auto" w:fill="A0DF8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155E8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155E8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2DEF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608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608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4BDE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4BDE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155E8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1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1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B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B7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155E8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DB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6B2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6B2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6DB7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6DB75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155E8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E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9ED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9ED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BD3F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BD3F5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155E8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3E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6D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6D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155E8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C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72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72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DF8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DF8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155E8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155E8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56082" w:themeColor="accen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shd w:val="clear" w:color="auto" w:fill="B2DEF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155E8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97132" w:themeColor="accent2"/>
        <w:bottom w:val="single" w:sz="8" w:space="0" w:color="E9713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7132" w:themeColor="accent2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E97132" w:themeColor="accent2"/>
          <w:bottom w:val="single" w:sz="8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7132" w:themeColor="accent2"/>
          <w:bottom w:val="single" w:sz="8" w:space="0" w:color="E97132" w:themeColor="accent2"/>
        </w:tcBorders>
      </w:tcPr>
    </w:tblStylePr>
    <w:tblStylePr w:type="band1Vert">
      <w:tblPr/>
      <w:tcPr>
        <w:shd w:val="clear" w:color="auto" w:fill="F9DBCC" w:themeFill="accent2" w:themeFillTint="3F"/>
      </w:tcPr>
    </w:tblStylePr>
    <w:tblStylePr w:type="band1Horz">
      <w:tblPr/>
      <w:tcPr>
        <w:shd w:val="clear" w:color="auto" w:fill="F9DB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155E8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96B24" w:themeColor="accent3"/>
        <w:bottom w:val="single" w:sz="8" w:space="0" w:color="196B2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96B24" w:themeColor="accent3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196B24" w:themeColor="accent3"/>
          <w:bottom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96B24" w:themeColor="accent3"/>
          <w:bottom w:val="single" w:sz="8" w:space="0" w:color="196B24" w:themeColor="accent3"/>
        </w:tcBorders>
      </w:tcPr>
    </w:tblStylePr>
    <w:tblStylePr w:type="band1Vert">
      <w:tblPr/>
      <w:tcPr>
        <w:shd w:val="clear" w:color="auto" w:fill="B3EDBA" w:themeFill="accent3" w:themeFillTint="3F"/>
      </w:tcPr>
    </w:tblStylePr>
    <w:tblStylePr w:type="band1Horz">
      <w:tblPr/>
      <w:tcPr>
        <w:shd w:val="clear" w:color="auto" w:fill="B3EDB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155E8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9ED5" w:themeColor="accent4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F9ED5" w:themeColor="accent4"/>
          <w:bottom w:val="single" w:sz="8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9ED5" w:themeColor="accent4"/>
          <w:bottom w:val="single" w:sz="8" w:space="0" w:color="0F9ED5" w:themeColor="accent4"/>
        </w:tcBorders>
      </w:tc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shd w:val="clear" w:color="auto" w:fill="BDE9F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155E8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02B93" w:themeColor="accent5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shd w:val="clear" w:color="auto" w:fill="EFC3E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155E8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bottom w:val="single" w:sz="8" w:space="0" w:color="4EA72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A72E" w:themeColor="accent6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4EA72E" w:themeColor="accent6"/>
          <w:bottom w:val="single" w:sz="8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A72E" w:themeColor="accent6"/>
          <w:bottom w:val="single" w:sz="8" w:space="0" w:color="4EA72E" w:themeColor="accent6"/>
        </w:tcBorders>
      </w:tcPr>
    </w:tblStylePr>
    <w:tblStylePr w:type="band1Vert">
      <w:tblPr/>
      <w:tcPr>
        <w:shd w:val="clear" w:color="auto" w:fill="D0EFC5" w:themeFill="accent6" w:themeFillTint="3F"/>
      </w:tcPr>
    </w:tblStylePr>
    <w:tblStylePr w:type="band1Horz">
      <w:tblPr/>
      <w:tcPr>
        <w:shd w:val="clear" w:color="auto" w:fill="D0EFC5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155E8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155E8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5608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5608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5608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DEF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155E8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71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71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155E8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96B2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96B2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96B2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DB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155E8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9E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9ED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9ED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E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155E8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02B9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02B9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3E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155E8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A72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A72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A72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C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155E8E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55E8E"/>
    <w:pPr>
      <w:spacing w:after="0"/>
    </w:p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DEF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155E8E"/>
    <w:pPr>
      <w:spacing w:after="0"/>
    </w:pPr>
    <w:tblPr>
      <w:tblStyleRowBandSize w:val="1"/>
      <w:tblStyleColBandSize w:val="1"/>
      <w:tblBorders>
        <w:top w:val="single" w:sz="8" w:space="0" w:color="EE9465" w:themeColor="accent2" w:themeTint="BF"/>
        <w:left w:val="single" w:sz="8" w:space="0" w:color="EE9465" w:themeColor="accent2" w:themeTint="BF"/>
        <w:bottom w:val="single" w:sz="8" w:space="0" w:color="EE9465" w:themeColor="accent2" w:themeTint="BF"/>
        <w:right w:val="single" w:sz="8" w:space="0" w:color="EE9465" w:themeColor="accent2" w:themeTint="BF"/>
        <w:insideH w:val="single" w:sz="8" w:space="0" w:color="EE946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9465" w:themeColor="accent2" w:themeTint="BF"/>
          <w:left w:val="single" w:sz="8" w:space="0" w:color="EE9465" w:themeColor="accent2" w:themeTint="BF"/>
          <w:bottom w:val="single" w:sz="8" w:space="0" w:color="EE9465" w:themeColor="accent2" w:themeTint="BF"/>
          <w:right w:val="single" w:sz="8" w:space="0" w:color="EE9465" w:themeColor="accent2" w:themeTint="BF"/>
          <w:insideH w:val="nil"/>
          <w:insideV w:val="nil"/>
        </w:tcBorders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9465" w:themeColor="accent2" w:themeTint="BF"/>
          <w:left w:val="single" w:sz="8" w:space="0" w:color="EE9465" w:themeColor="accent2" w:themeTint="BF"/>
          <w:bottom w:val="single" w:sz="8" w:space="0" w:color="EE9465" w:themeColor="accent2" w:themeTint="BF"/>
          <w:right w:val="single" w:sz="8" w:space="0" w:color="EE94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155E8E"/>
    <w:pPr>
      <w:spacing w:after="0"/>
    </w:pPr>
    <w:tblPr>
      <w:tblStyleRowBandSize w:val="1"/>
      <w:tblStyleColBandSize w:val="1"/>
      <w:tblBorders>
        <w:top w:val="single" w:sz="8" w:space="0" w:color="2BB73D" w:themeColor="accent3" w:themeTint="BF"/>
        <w:left w:val="single" w:sz="8" w:space="0" w:color="2BB73D" w:themeColor="accent3" w:themeTint="BF"/>
        <w:bottom w:val="single" w:sz="8" w:space="0" w:color="2BB73D" w:themeColor="accent3" w:themeTint="BF"/>
        <w:right w:val="single" w:sz="8" w:space="0" w:color="2BB73D" w:themeColor="accent3" w:themeTint="BF"/>
        <w:insideH w:val="single" w:sz="8" w:space="0" w:color="2BB73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B73D" w:themeColor="accent3" w:themeTint="BF"/>
          <w:left w:val="single" w:sz="8" w:space="0" w:color="2BB73D" w:themeColor="accent3" w:themeTint="BF"/>
          <w:bottom w:val="single" w:sz="8" w:space="0" w:color="2BB73D" w:themeColor="accent3" w:themeTint="BF"/>
          <w:right w:val="single" w:sz="8" w:space="0" w:color="2BB73D" w:themeColor="accent3" w:themeTint="BF"/>
          <w:insideH w:val="nil"/>
          <w:insideV w:val="nil"/>
        </w:tcBorders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B73D" w:themeColor="accent3" w:themeTint="BF"/>
          <w:left w:val="single" w:sz="8" w:space="0" w:color="2BB73D" w:themeColor="accent3" w:themeTint="BF"/>
          <w:bottom w:val="single" w:sz="8" w:space="0" w:color="2BB73D" w:themeColor="accent3" w:themeTint="BF"/>
          <w:right w:val="single" w:sz="8" w:space="0" w:color="2BB73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DB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DB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155E8E"/>
    <w:pPr>
      <w:spacing w:after="0"/>
    </w:pPr>
    <w:tblPr>
      <w:tblStyleRowBandSize w:val="1"/>
      <w:tblStyleColBandSize w:val="1"/>
      <w:tblBorders>
        <w:top w:val="single" w:sz="8" w:space="0" w:color="39BEF1" w:themeColor="accent4" w:themeTint="BF"/>
        <w:left w:val="single" w:sz="8" w:space="0" w:color="39BEF1" w:themeColor="accent4" w:themeTint="BF"/>
        <w:bottom w:val="single" w:sz="8" w:space="0" w:color="39BEF1" w:themeColor="accent4" w:themeTint="BF"/>
        <w:right w:val="single" w:sz="8" w:space="0" w:color="39BEF1" w:themeColor="accent4" w:themeTint="BF"/>
        <w:insideH w:val="single" w:sz="8" w:space="0" w:color="39BEF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E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155E8E"/>
    <w:pPr>
      <w:spacing w:after="0"/>
    </w:p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3E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155E8E"/>
    <w:pPr>
      <w:spacing w:after="0"/>
    </w:pPr>
    <w:tblPr>
      <w:tblStyleRowBandSize w:val="1"/>
      <w:tblStyleColBandSize w:val="1"/>
      <w:tblBorders>
        <w:top w:val="single" w:sz="8" w:space="0" w:color="71CF50" w:themeColor="accent6" w:themeTint="BF"/>
        <w:left w:val="single" w:sz="8" w:space="0" w:color="71CF50" w:themeColor="accent6" w:themeTint="BF"/>
        <w:bottom w:val="single" w:sz="8" w:space="0" w:color="71CF50" w:themeColor="accent6" w:themeTint="BF"/>
        <w:right w:val="single" w:sz="8" w:space="0" w:color="71CF50" w:themeColor="accent6" w:themeTint="BF"/>
        <w:insideH w:val="single" w:sz="8" w:space="0" w:color="71CF5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CF50" w:themeColor="accent6" w:themeTint="BF"/>
          <w:left w:val="single" w:sz="8" w:space="0" w:color="71CF50" w:themeColor="accent6" w:themeTint="BF"/>
          <w:bottom w:val="single" w:sz="8" w:space="0" w:color="71CF50" w:themeColor="accent6" w:themeTint="BF"/>
          <w:right w:val="single" w:sz="8" w:space="0" w:color="71CF50" w:themeColor="accent6" w:themeTint="BF"/>
          <w:insideH w:val="nil"/>
          <w:insideV w:val="nil"/>
        </w:tcBorders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CF50" w:themeColor="accent6" w:themeTint="BF"/>
          <w:left w:val="single" w:sz="8" w:space="0" w:color="71CF50" w:themeColor="accent6" w:themeTint="BF"/>
          <w:bottom w:val="single" w:sz="8" w:space="0" w:color="71CF50" w:themeColor="accent6" w:themeTint="BF"/>
          <w:right w:val="single" w:sz="8" w:space="0" w:color="71CF5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C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C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155E8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55E8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155E8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155E8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155E8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155E8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155E8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155E8E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155E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semiHidden/>
    <w:rsid w:val="00155E8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155E8E"/>
    <w:pPr>
      <w:spacing w:after="0"/>
    </w:pPr>
  </w:style>
  <w:style w:type="paragraph" w:styleId="NormalWeb">
    <w:name w:val="Normal (Web)"/>
    <w:basedOn w:val="Normal"/>
    <w:semiHidden/>
    <w:unhideWhenUsed/>
    <w:rsid w:val="00155E8E"/>
  </w:style>
  <w:style w:type="paragraph" w:styleId="NormalIndent">
    <w:name w:val="Normal Indent"/>
    <w:basedOn w:val="Normal"/>
    <w:semiHidden/>
    <w:unhideWhenUsed/>
    <w:rsid w:val="00155E8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155E8E"/>
  </w:style>
  <w:style w:type="character" w:customStyle="1" w:styleId="NoteHeadingChar">
    <w:name w:val="Note Heading Char"/>
    <w:basedOn w:val="DefaultParagraphFont"/>
    <w:link w:val="NoteHeading"/>
    <w:semiHidden/>
    <w:rsid w:val="00155E8E"/>
  </w:style>
  <w:style w:type="character" w:styleId="PageNumber">
    <w:name w:val="page number"/>
    <w:basedOn w:val="DefaultParagraphFont"/>
    <w:semiHidden/>
    <w:unhideWhenUsed/>
    <w:rsid w:val="00155E8E"/>
  </w:style>
  <w:style w:type="table" w:styleId="PlainTable1">
    <w:name w:val="Plain Table 1"/>
    <w:basedOn w:val="TableNormal"/>
    <w:uiPriority w:val="41"/>
    <w:rsid w:val="00155E8E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55E8E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55E8E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55E8E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55E8E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155E8E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155E8E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55E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55E8E"/>
    <w:rPr>
      <w:i/>
      <w:iCs/>
      <w:color w:val="404040" w:themeColor="text1" w:themeTint="BF"/>
    </w:rPr>
  </w:style>
  <w:style w:type="paragraph" w:styleId="Signature">
    <w:name w:val="Signature"/>
    <w:basedOn w:val="Normal"/>
    <w:link w:val="SignatureChar"/>
    <w:uiPriority w:val="6"/>
    <w:unhideWhenUsed/>
    <w:rsid w:val="00302C99"/>
  </w:style>
  <w:style w:type="character" w:customStyle="1" w:styleId="SignatureChar">
    <w:name w:val="Signature Char"/>
    <w:basedOn w:val="DefaultParagraphFont"/>
    <w:link w:val="Signature"/>
    <w:uiPriority w:val="6"/>
    <w:rsid w:val="00974CF5"/>
  </w:style>
  <w:style w:type="character" w:styleId="SmartHyperlink">
    <w:name w:val="Smart Hyperlink"/>
    <w:basedOn w:val="DefaultParagraphFont"/>
    <w:uiPriority w:val="99"/>
    <w:semiHidden/>
    <w:unhideWhenUsed/>
    <w:rsid w:val="00155E8E"/>
    <w:rPr>
      <w:u w:val="dotted"/>
    </w:rPr>
  </w:style>
  <w:style w:type="character" w:styleId="Strong">
    <w:name w:val="Strong"/>
    <w:basedOn w:val="DefaultParagraphFont"/>
    <w:uiPriority w:val="22"/>
    <w:unhideWhenUsed/>
    <w:qFormat/>
    <w:rsid w:val="00155E8E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155E8E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155E8E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155E8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55E8E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155E8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155E8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155E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155E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155E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155E8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155E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155E8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155E8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155E8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155E8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155E8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155E8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155E8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155E8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155E8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155E8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155E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155E8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155E8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155E8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155E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155E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155E8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155E8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155E8E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155E8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155E8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155E8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155E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155E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155E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155E8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155E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155E8E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155E8E"/>
  </w:style>
  <w:style w:type="table" w:styleId="TableProfessional">
    <w:name w:val="Table Professional"/>
    <w:basedOn w:val="TableNormal"/>
    <w:semiHidden/>
    <w:unhideWhenUsed/>
    <w:rsid w:val="00155E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155E8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155E8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155E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155E8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155E8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155E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155E8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155E8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155E8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semiHidden/>
    <w:unhideWhenUsed/>
    <w:rsid w:val="00155E8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semiHidden/>
    <w:unhideWhenUsed/>
    <w:rsid w:val="00155E8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155E8E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155E8E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155E8E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155E8E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155E8E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155E8E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155E8E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155E8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5E8E"/>
    <w:pPr>
      <w:keepNext/>
      <w:keepLines/>
      <w:spacing w:before="240"/>
      <w:outlineLvl w:val="9"/>
    </w:pPr>
    <w:rPr>
      <w:rFonts w:eastAsiaTheme="majorEastAsia" w:cstheme="majorBidi"/>
      <w:color w:val="0F4761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02C99"/>
    <w:rPr>
      <w:color w:val="595959" w:themeColor="text1" w:themeTint="A6"/>
      <w:shd w:val="clear" w:color="auto" w:fill="E6E6E6"/>
    </w:rPr>
  </w:style>
  <w:style w:type="paragraph" w:customStyle="1" w:styleId="p1">
    <w:name w:val="p1"/>
    <w:basedOn w:val="Normal"/>
    <w:rsid w:val="004146AD"/>
    <w:rPr>
      <w:rFonts w:ascii="Helvetica Neue" w:hAnsi="Helvetica Neue"/>
      <w:color w:val="000000"/>
      <w:sz w:val="21"/>
      <w:szCs w:val="21"/>
    </w:rPr>
  </w:style>
  <w:style w:type="character" w:customStyle="1" w:styleId="apple-converted-space">
    <w:name w:val="apple-converted-space"/>
    <w:basedOn w:val="DefaultParagraphFont"/>
    <w:rsid w:val="004146AD"/>
  </w:style>
  <w:style w:type="paragraph" w:customStyle="1" w:styleId="p2">
    <w:name w:val="p2"/>
    <w:basedOn w:val="Normal"/>
    <w:rsid w:val="00755DD4"/>
    <w:rPr>
      <w:rFonts w:ascii="Tahoma" w:hAnsi="Tahoma" w:cs="Tahoma"/>
      <w:color w:val="000000"/>
      <w:sz w:val="14"/>
      <w:szCs w:val="14"/>
    </w:rPr>
  </w:style>
  <w:style w:type="character" w:customStyle="1" w:styleId="s2">
    <w:name w:val="s2"/>
    <w:basedOn w:val="DefaultParagraphFont"/>
    <w:rsid w:val="00755DD4"/>
    <w:rPr>
      <w:rFonts w:ascii="Helvetica" w:hAnsi="Helvetica" w:hint="default"/>
      <w:sz w:val="14"/>
      <w:szCs w:val="14"/>
    </w:rPr>
  </w:style>
  <w:style w:type="character" w:customStyle="1" w:styleId="s3">
    <w:name w:val="s3"/>
    <w:basedOn w:val="DefaultParagraphFont"/>
    <w:rsid w:val="00755DD4"/>
    <w:rPr>
      <w:rFonts w:ascii="Arial" w:hAnsi="Arial" w:cs="Arial" w:hint="default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6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yno%20De%20Kock\AppData\Roaming\Microsoft\Templates\Business%20letterhead%20stationery%20(Simple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Letterhead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078650515722</CompanyPhone>
  <CompanyFax>07765536806</CompanyFax>
  <CompanyEmail>managment@ethiks.co.uk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C:\Users\Rayno De Kock\AppData\Roaming\Microsoft\Templates\Business letterhead stationery (Simple design).dotx</Template>
  <TotalTime>1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www.ethiks.co.uk</vt:lpstr>
    </vt:vector>
  </TitlesOfParts>
  <Manager/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www.ethiks.co.uk</dc:title>
  <dc:creator>Rayno De Kock</dc:creator>
  <cp:keywords/>
  <dc:description>Marc Cockroft,</dc:description>
  <cp:lastModifiedBy>rayno de kock</cp:lastModifiedBy>
  <cp:revision>3</cp:revision>
  <cp:lastPrinted>2025-09-25T10:47:00Z</cp:lastPrinted>
  <dcterms:created xsi:type="dcterms:W3CDTF">2025-09-25T10:47:00Z</dcterms:created>
  <dcterms:modified xsi:type="dcterms:W3CDTF">2025-09-25T10:47:00Z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TC010129261033</vt:lpwstr>
  </property>
  <property fmtid="{D5CDD505-2E9C-101B-9397-08002B2CF9AE}" pid="3" name="ContentTypeId">
    <vt:lpwstr>0x010100AA3F7D94069FF64A86F7DFF56D60E3BE</vt:lpwstr>
  </property>
</Properties>
</file>